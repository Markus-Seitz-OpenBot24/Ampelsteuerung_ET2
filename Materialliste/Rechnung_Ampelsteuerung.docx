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8954" w14:textId="77777777" w:rsidR="00445DD9" w:rsidRPr="00E1576F" w:rsidRDefault="00445DD9" w:rsidP="00BE4410">
      <w:pPr>
        <w:pStyle w:val="Kontaktinfos"/>
        <w:jc w:val="left"/>
      </w:pPr>
    </w:p>
    <w:p w14:paraId="1A873E0D" w14:textId="77777777" w:rsidR="00445DD9" w:rsidRPr="00E1576F" w:rsidRDefault="00445DD9" w:rsidP="00BF6121"/>
    <w:tbl>
      <w:tblPr>
        <w:tblStyle w:val="Tabellenraster"/>
        <w:tblW w:w="10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386"/>
      </w:tblGrid>
      <w:tr w:rsidR="00542006" w:rsidRPr="00E1576F" w14:paraId="0A2E9BA5" w14:textId="77777777" w:rsidTr="00463D8F">
        <w:trPr>
          <w:trHeight w:val="1090"/>
        </w:trPr>
        <w:tc>
          <w:tcPr>
            <w:tcW w:w="10311" w:type="dxa"/>
            <w:gridSpan w:val="3"/>
            <w:tcBorders>
              <w:bottom w:val="single" w:sz="4" w:space="0" w:color="83B29B" w:themeColor="accent1"/>
            </w:tcBorders>
          </w:tcPr>
          <w:p w14:paraId="516426BA" w14:textId="77777777" w:rsidR="00542006" w:rsidRPr="00E1576F" w:rsidRDefault="00EB6F8D" w:rsidP="00A90A2D">
            <w:pPr>
              <w:pStyle w:val="Titel"/>
            </w:pPr>
            <w:sdt>
              <w:sdtPr>
                <w:id w:val="-989938121"/>
                <w:placeholder>
                  <w:docPart w:val="DE1D6DE4751C4AFE9D2DEB9EFEAE4F72"/>
                </w:placeholder>
                <w:showingPlcHdr/>
                <w15:appearance w15:val="hidden"/>
              </w:sdtPr>
              <w:sdtEndPr/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10F011CC" w14:textId="77777777" w:rsidTr="00463D8F">
        <w:trPr>
          <w:trHeight w:val="307"/>
        </w:trPr>
        <w:tc>
          <w:tcPr>
            <w:tcW w:w="10311" w:type="dxa"/>
            <w:gridSpan w:val="3"/>
            <w:tcBorders>
              <w:top w:val="single" w:sz="4" w:space="0" w:color="83B29B" w:themeColor="accent1"/>
            </w:tcBorders>
          </w:tcPr>
          <w:p w14:paraId="3915B5E6" w14:textId="77777777" w:rsidR="002A2D37" w:rsidRPr="00E1576F" w:rsidRDefault="002A2D37" w:rsidP="00CD21D4"/>
        </w:tc>
      </w:tr>
      <w:tr w:rsidR="004C213B" w:rsidRPr="00E1576F" w14:paraId="69105F2F" w14:textId="77777777" w:rsidTr="00463D8F">
        <w:trPr>
          <w:trHeight w:val="1999"/>
        </w:trPr>
        <w:tc>
          <w:tcPr>
            <w:tcW w:w="6295" w:type="dxa"/>
          </w:tcPr>
          <w:p w14:paraId="64E77F65" w14:textId="77777777" w:rsidR="00C72F49" w:rsidRPr="00E1576F" w:rsidRDefault="00EB6F8D" w:rsidP="00C72F49">
            <w:pPr>
              <w:pStyle w:val="berschrift1"/>
            </w:pPr>
            <w:sdt>
              <w:sdtPr>
                <w:id w:val="-1586065519"/>
                <w:placeholder>
                  <w:docPart w:val="A36E5E4675B5468B967E9D6868559AD0"/>
                </w:placeholder>
                <w:showingPlcHdr/>
                <w15:appearance w15:val="hidden"/>
              </w:sdtPr>
              <w:sdtEndPr/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00F400D" w14:textId="3A7F7CC6" w:rsidR="00C72F49" w:rsidRPr="00E1576F" w:rsidRDefault="00EB6F8D" w:rsidP="00C72F49">
            <w:sdt>
              <w:sdtPr>
                <w:id w:val="1188487412"/>
                <w:placeholder>
                  <w:docPart w:val="14A12719EC4F4666A2935A0E98C5408D"/>
                </w:placeholder>
                <w15:appearance w15:val="hidden"/>
              </w:sdtPr>
              <w:sdtEndPr/>
              <w:sdtContent>
                <w:r w:rsidR="00463D8F">
                  <w:t>16.09.2024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18FDF4" w14:textId="77777777" w:rsidR="00C72F49" w:rsidRPr="00E1576F" w:rsidRDefault="00C72F49" w:rsidP="00C72F49"/>
          <w:p w14:paraId="4DD33B34" w14:textId="77777777" w:rsidR="00C72F49" w:rsidRPr="00E1576F" w:rsidRDefault="00EB6F8D" w:rsidP="00156A3A">
            <w:pPr>
              <w:pStyle w:val="berschrift1"/>
            </w:pPr>
            <w:sdt>
              <w:sdtPr>
                <w:id w:val="-1955478738"/>
                <w:placeholder>
                  <w:docPart w:val="CB94D2E1B91147249882296D1645BD9E"/>
                </w:placeholder>
                <w:showingPlcHdr/>
                <w15:appearance w15:val="hidden"/>
              </w:sdtPr>
              <w:sdtEndPr/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B931142" w14:textId="63846CF2" w:rsidR="00C72F49" w:rsidRPr="00E1576F" w:rsidRDefault="00EB6F8D" w:rsidP="00C72F49">
            <w:sdt>
              <w:sdtPr>
                <w:id w:val="-1580285944"/>
                <w:placeholder>
                  <w:docPart w:val="3C4AC75543554B39847B47E26F73121B"/>
                </w:placeholder>
                <w15:appearance w15:val="hidden"/>
              </w:sdtPr>
              <w:sdtEndPr/>
              <w:sdtContent>
                <w:r w:rsidR="00463D8F">
                  <w:t>1111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1409E2E0" w14:textId="77777777" w:rsidR="00C72F49" w:rsidRPr="00E1576F" w:rsidRDefault="00C72F49" w:rsidP="00C72F49"/>
          <w:p w14:paraId="5A51734E" w14:textId="77777777" w:rsidR="00C25BD7" w:rsidRPr="00E1576F" w:rsidRDefault="00EB6F8D" w:rsidP="00C72F49">
            <w:pPr>
              <w:pStyle w:val="berschrift1"/>
            </w:pPr>
            <w:sdt>
              <w:sdtPr>
                <w:id w:val="-989092326"/>
                <w:placeholder>
                  <w:docPart w:val="F3AEBE4BF447473DB0D0B944DE96F681"/>
                </w:placeholder>
                <w:showingPlcHdr/>
                <w15:appearance w15:val="hidden"/>
              </w:sdtPr>
              <w:sdtEndPr/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1C15F91" w14:textId="5A72812F" w:rsidR="004C213B" w:rsidRPr="00E1576F" w:rsidRDefault="00463D8F" w:rsidP="00156A3A">
            <w:r>
              <w:t>TS_NM_ET2</w:t>
            </w:r>
          </w:p>
        </w:tc>
        <w:tc>
          <w:tcPr>
            <w:tcW w:w="630" w:type="dxa"/>
          </w:tcPr>
          <w:p w14:paraId="727BE430" w14:textId="77777777" w:rsidR="004C213B" w:rsidRPr="00E1576F" w:rsidRDefault="00EB6F8D" w:rsidP="00CD21D4">
            <w:pPr>
              <w:pStyle w:val="berschrift1"/>
            </w:pPr>
            <w:sdt>
              <w:sdtPr>
                <w:id w:val="1447433637"/>
                <w:placeholder>
                  <w:docPart w:val="15AB51FF1CEA41E5BEF0309CA0E638DB"/>
                </w:placeholder>
                <w:showingPlcHdr/>
                <w15:appearance w15:val="hidden"/>
              </w:sdtPr>
              <w:sdtEndPr/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386" w:type="dxa"/>
          </w:tcPr>
          <w:p w14:paraId="15EDED38" w14:textId="2316CADF" w:rsidR="002A2D37" w:rsidRPr="00653D2E" w:rsidRDefault="00EB6F8D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97E60E030868409FB677C3AA01282D6C"/>
                </w:placeholder>
                <w15:appearance w15:val="hidden"/>
              </w:sdtPr>
              <w:sdtEndPr/>
              <w:sdtContent>
                <w:r w:rsidR="00463D8F">
                  <w:t>Meier Christian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3B23769" w14:textId="1FEBBBEB" w:rsidR="002A2D37" w:rsidRPr="00653D2E" w:rsidRDefault="00EB6F8D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DE8F97C3BBCB4A8DB0FD840B08294B9B"/>
                </w:placeholder>
                <w15:appearance w15:val="hidden"/>
              </w:sdtPr>
              <w:sdtEndPr/>
              <w:sdtContent>
                <w:r w:rsidR="00463D8F">
                  <w:t>Technikerschule Neumarkt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4704AE95" w14:textId="68E1C7DF" w:rsidR="002A2D37" w:rsidRPr="00653D2E" w:rsidRDefault="00EB6F8D" w:rsidP="00156A3A">
            <w:pPr>
              <w:pStyle w:val="RechtsbndigerText"/>
              <w:rPr>
                <w:lang w:val="en-US"/>
              </w:rPr>
            </w:pPr>
            <w:sdt>
              <w:sdtPr>
                <w:id w:val="79727023"/>
                <w:placeholder>
                  <w:docPart w:val="F54DCE1B572E46AE93EF792754F85CA0"/>
                </w:placeholder>
                <w15:appearance w15:val="hidden"/>
              </w:sdtPr>
              <w:sdtEndPr/>
              <w:sdtContent>
                <w:r w:rsidR="00463D8F">
                  <w:t>Deininger Weg 82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19AA5223" w14:textId="2D779803" w:rsidR="002A2D37" w:rsidRPr="00653D2E" w:rsidRDefault="00EB6F8D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C82BD062A6F048EDB70DC9404626253A"/>
                </w:placeholder>
                <w15:appearance w15:val="hidden"/>
              </w:sdtPr>
              <w:sdtEndPr/>
              <w:sdtContent>
                <w:r w:rsidR="00463D8F">
                  <w:t>92318 Neumarkt i.d.Opf.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61DD18C" w14:textId="45977AA3" w:rsidR="002A2D37" w:rsidRPr="00E1576F" w:rsidRDefault="00EB6F8D" w:rsidP="00156A3A">
            <w:pPr>
              <w:pStyle w:val="RechtsbndigerText"/>
            </w:pPr>
            <w:sdt>
              <w:sdtPr>
                <w:id w:val="1877263823"/>
                <w:placeholder>
                  <w:docPart w:val="F5900B80570348F3B410BCCC2333B55E"/>
                </w:placeholder>
                <w15:appearance w15:val="hidden"/>
              </w:sdtPr>
              <w:sdtEndPr/>
              <w:sdtContent>
                <w:r w:rsidR="00463D8F">
                  <w:t>09181 48030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0FCB09E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D026DDD" w14:textId="77777777" w:rsidTr="00463D8F">
        <w:trPr>
          <w:trHeight w:val="343"/>
        </w:trPr>
        <w:tc>
          <w:tcPr>
            <w:tcW w:w="10311" w:type="dxa"/>
            <w:gridSpan w:val="3"/>
          </w:tcPr>
          <w:p w14:paraId="34207A59" w14:textId="77777777" w:rsidR="002A2D37" w:rsidRPr="00E1576F" w:rsidRDefault="002A2D37" w:rsidP="00CD21D4">
            <w:pPr>
              <w:pStyle w:val="berschrift1"/>
            </w:pPr>
          </w:p>
        </w:tc>
      </w:tr>
    </w:tbl>
    <w:p w14:paraId="413DA6B4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2474"/>
        <w:gridCol w:w="2609"/>
        <w:gridCol w:w="1993"/>
      </w:tblGrid>
      <w:tr w:rsidR="00856EDE" w:rsidRPr="00E1576F" w14:paraId="1F035E73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7531250C" w14:textId="77777777" w:rsidR="00856EDE" w:rsidRPr="00E1576F" w:rsidRDefault="00EB6F8D" w:rsidP="004A0E9A">
            <w:pPr>
              <w:pStyle w:val="berschrift1"/>
            </w:pPr>
            <w:sdt>
              <w:sdtPr>
                <w:id w:val="1805734512"/>
                <w:placeholder>
                  <w:docPart w:val="5D143B99061E40EAB736061A83926A46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79673F82" w14:textId="77777777" w:rsidR="00856EDE" w:rsidRPr="00E1576F" w:rsidRDefault="00EB6F8D" w:rsidP="004A0E9A">
            <w:pPr>
              <w:pStyle w:val="berschrift1"/>
            </w:pPr>
            <w:sdt>
              <w:sdtPr>
                <w:id w:val="1834185446"/>
                <w:placeholder>
                  <w:docPart w:val="0E3009BF13A24BCA938E5896B853688C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08FC4BB3" w14:textId="77777777" w:rsidR="00856EDE" w:rsidRPr="00E1576F" w:rsidRDefault="00EB6F8D" w:rsidP="004A0E9A">
            <w:pPr>
              <w:pStyle w:val="berschrift1"/>
            </w:pPr>
            <w:sdt>
              <w:sdtPr>
                <w:id w:val="-2116978380"/>
                <w:placeholder>
                  <w:docPart w:val="C6BFA74F591B4D38AEB4288DF1F9FAA8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51F0D40A" w14:textId="77777777" w:rsidR="00856EDE" w:rsidRPr="00E1576F" w:rsidRDefault="00EB6F8D" w:rsidP="004A0E9A">
            <w:pPr>
              <w:pStyle w:val="berschrift1"/>
            </w:pPr>
            <w:sdt>
              <w:sdtPr>
                <w:id w:val="-1939129183"/>
                <w:placeholder>
                  <w:docPart w:val="23DBC20934774EE2B93899D55669C535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7A8DBFCE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F4B1AF2" w14:textId="1299BC14" w:rsidR="00856EDE" w:rsidRPr="00E1576F" w:rsidRDefault="00EB6F8D" w:rsidP="00877C07">
            <w:sdt>
              <w:sdtPr>
                <w:id w:val="-165714137"/>
                <w:placeholder>
                  <w:docPart w:val="0B0A0B978F0B48F183A1284528F514FE"/>
                </w:placeholder>
                <w15:appearance w15:val="hidden"/>
              </w:sdtPr>
              <w:sdtEndPr/>
              <w:sdtContent>
                <w:r w:rsidR="00463D8F">
                  <w:t>Markus Seitz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  <w:r w:rsidR="00463D8F">
              <w:rPr>
                <w:lang w:bidi="de-DE"/>
              </w:rPr>
              <w:t>/ ET2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F55A674" w14:textId="51AC19FB" w:rsidR="00856EDE" w:rsidRPr="00E1576F" w:rsidRDefault="00EB6F8D" w:rsidP="00877C07">
            <w:sdt>
              <w:sdtPr>
                <w:id w:val="67930083"/>
                <w:placeholder>
                  <w:docPart w:val="78345C324A0B4C48AB4084620C8D2882"/>
                </w:placeholder>
                <w15:appearance w15:val="hidden"/>
              </w:sdtPr>
              <w:sdtEndPr/>
              <w:sdtContent>
                <w:r w:rsidR="00463D8F">
                  <w:t>Ampelsteuerung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3DFA999" w14:textId="35CEAF78" w:rsidR="00856EDE" w:rsidRPr="00E1576F" w:rsidRDefault="00463D8F" w:rsidP="00877C07">
            <w:r>
              <w:t>-</w:t>
            </w:r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67A3D47" w14:textId="50092AA4" w:rsidR="00856EDE" w:rsidRPr="00E1576F" w:rsidRDefault="00EB6F8D" w:rsidP="00877C07">
            <w:sdt>
              <w:sdtPr>
                <w:id w:val="2117487096"/>
                <w:placeholder>
                  <w:docPart w:val="CEE019E9268D4B499B58F40C96AF2030"/>
                </w:placeholder>
                <w15:appearance w15:val="hidden"/>
              </w:sdtPr>
              <w:sdtEndPr/>
              <w:sdtContent>
                <w:r w:rsidR="00463D8F">
                  <w:t>-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2B043B12" w14:textId="45E0E96D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5713"/>
        <w:gridCol w:w="1858"/>
        <w:gridCol w:w="1493"/>
      </w:tblGrid>
      <w:tr w:rsidR="002D2C31" w:rsidRPr="00E1576F" w14:paraId="7DB3D0B3" w14:textId="77777777" w:rsidTr="009727DD">
        <w:trPr>
          <w:trHeight w:val="397"/>
        </w:trPr>
        <w:tc>
          <w:tcPr>
            <w:tcW w:w="1028" w:type="dxa"/>
            <w:tcBorders>
              <w:bottom w:val="single" w:sz="4" w:space="0" w:color="83B29B" w:themeColor="accent1"/>
            </w:tcBorders>
            <w:vAlign w:val="center"/>
          </w:tcPr>
          <w:p w14:paraId="5C5AF77B" w14:textId="77777777" w:rsidR="002D2C31" w:rsidRPr="00E1576F" w:rsidRDefault="00EB6F8D" w:rsidP="00156A3A">
            <w:pPr>
              <w:pStyle w:val="berschrift1"/>
            </w:pPr>
            <w:sdt>
              <w:sdtPr>
                <w:id w:val="530854393"/>
                <w:placeholder>
                  <w:docPart w:val="9238BA3686F34D29952CC32D201A8124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713" w:type="dxa"/>
            <w:tcBorders>
              <w:bottom w:val="single" w:sz="4" w:space="0" w:color="83B29B" w:themeColor="accent1"/>
            </w:tcBorders>
            <w:vAlign w:val="center"/>
          </w:tcPr>
          <w:p w14:paraId="28D510A3" w14:textId="77777777" w:rsidR="002D2C31" w:rsidRPr="00E1576F" w:rsidRDefault="00EB6F8D" w:rsidP="002D2C31">
            <w:pPr>
              <w:pStyle w:val="berschrift1"/>
            </w:pPr>
            <w:sdt>
              <w:sdtPr>
                <w:id w:val="2038998146"/>
                <w:placeholder>
                  <w:docPart w:val="522D6D04D25741608401C8C5C1B108E6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bottom w:val="single" w:sz="4" w:space="0" w:color="83B29B" w:themeColor="accent1"/>
            </w:tcBorders>
            <w:vAlign w:val="center"/>
          </w:tcPr>
          <w:p w14:paraId="10EC06B9" w14:textId="77777777" w:rsidR="002D2C31" w:rsidRPr="00E1576F" w:rsidRDefault="00EB6F8D" w:rsidP="00BE4410">
            <w:pPr>
              <w:pStyle w:val="berschrift1"/>
              <w:jc w:val="right"/>
            </w:pPr>
            <w:sdt>
              <w:sdtPr>
                <w:id w:val="1507863871"/>
                <w:placeholder>
                  <w:docPart w:val="E107C71E5FD340B68B65F6637A17AA23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bottom w:val="single" w:sz="4" w:space="0" w:color="83B29B" w:themeColor="accent1"/>
            </w:tcBorders>
            <w:vAlign w:val="center"/>
          </w:tcPr>
          <w:p w14:paraId="49CAA1F3" w14:textId="77777777" w:rsidR="002D2C31" w:rsidRPr="00E1576F" w:rsidRDefault="00EB6F8D" w:rsidP="00BE4410">
            <w:pPr>
              <w:pStyle w:val="berschrift1"/>
              <w:jc w:val="right"/>
            </w:pPr>
            <w:sdt>
              <w:sdtPr>
                <w:id w:val="-317345281"/>
                <w:placeholder>
                  <w:docPart w:val="E40C5EE932C240FA9DFC15F1AA6CCF1B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9727DD" w:rsidRPr="00E1576F" w14:paraId="66F143B1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5A52AB" w14:textId="56D3CAAB" w:rsidR="009727DD" w:rsidRPr="00C33238" w:rsidRDefault="009727DD" w:rsidP="009727DD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121438034"/>
                <w:placeholder>
                  <w:docPart w:val="EB9B3FEA010B41C7AAD910E95835C704"/>
                </w:placeholder>
                <w15:appearance w15:val="hidden"/>
              </w:sdtPr>
              <w:sdtContent>
                <w:r w:rsidRPr="00C33238">
                  <w:rPr>
                    <w:color w:val="000000" w:themeColor="text1"/>
                  </w:rPr>
                  <w:t>1</w:t>
                </w:r>
              </w:sdtContent>
            </w:sdt>
            <w:r w:rsidRPr="00C33238">
              <w:rPr>
                <w:color w:val="000000" w:themeColor="text1"/>
                <w:lang w:bidi="de-DE"/>
              </w:rPr>
              <w:t xml:space="preserve"> 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225CD7" w14:textId="3518A621" w:rsidR="009727DD" w:rsidRPr="00E1576F" w:rsidRDefault="009727DD" w:rsidP="009727DD">
            <w:r>
              <w:t>Elego Mega-R3 Microcontroller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505B2D" w14:textId="10AA4C61" w:rsidR="009727DD" w:rsidRPr="00E1576F" w:rsidRDefault="009727DD" w:rsidP="009727DD">
            <w:pPr>
              <w:jc w:val="right"/>
            </w:pPr>
            <w:sdt>
              <w:sdtPr>
                <w:id w:val="-101037793"/>
                <w:placeholder>
                  <w:docPart w:val="2F9B6B93C9134087996514B7CA562D26"/>
                </w:placeholder>
                <w15:appearance w15:val="hidden"/>
              </w:sdtPr>
              <w:sdtContent>
                <w:r>
                  <w:t>20,39€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C6BA98" w14:textId="13EF1AB7" w:rsidR="009727DD" w:rsidRPr="00E1576F" w:rsidRDefault="009727DD" w:rsidP="009727DD">
            <w:pPr>
              <w:jc w:val="right"/>
            </w:pPr>
            <w:sdt>
              <w:sdtPr>
                <w:id w:val="1444108994"/>
                <w:placeholder>
                  <w:docPart w:val="4F68479372134411A5657FDDFF27EB2B"/>
                </w:placeholder>
                <w15:appearance w15:val="hidden"/>
              </w:sdtPr>
              <w:sdtContent>
                <w:r>
                  <w:t>20,39€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</w:tr>
      <w:tr w:rsidR="009727DD" w:rsidRPr="00E1576F" w14:paraId="18074333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BEBB69" w14:textId="28638A14" w:rsidR="009727DD" w:rsidRPr="00C33238" w:rsidRDefault="009727DD" w:rsidP="009727DD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001091385"/>
                <w:placeholder>
                  <w:docPart w:val="EFBD8AEE69E74C83A8C250CDA12D7D51"/>
                </w:placeholder>
                <w15:appearance w15:val="hidden"/>
              </w:sdtPr>
              <w:sdtContent>
                <w:r w:rsidRPr="00C33238">
                  <w:rPr>
                    <w:color w:val="000000" w:themeColor="text1"/>
                  </w:rPr>
                  <w:t>1</w:t>
                </w:r>
              </w:sdtContent>
            </w:sdt>
            <w:r w:rsidRPr="00C33238">
              <w:rPr>
                <w:color w:val="000000" w:themeColor="text1"/>
                <w:lang w:bidi="de-DE"/>
              </w:rPr>
              <w:t xml:space="preserve"> 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0288A61" w14:textId="11AC3DD2" w:rsidR="009727DD" w:rsidRPr="00E1576F" w:rsidRDefault="009727DD" w:rsidP="009727DD">
            <w:sdt>
              <w:sdtPr>
                <w:id w:val="415761836"/>
                <w:placeholder>
                  <w:docPart w:val="E864A866EECF49569B576535F8E29BFB"/>
                </w:placeholder>
                <w15:appearance w15:val="hidden"/>
              </w:sdtPr>
              <w:sdtContent>
                <w:r>
                  <w:t>HC-05 Bluetooth Shield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E517FE8" w14:textId="163DCAE3" w:rsidR="009727DD" w:rsidRPr="00E1576F" w:rsidRDefault="009727DD" w:rsidP="009727DD">
            <w:pPr>
              <w:jc w:val="right"/>
            </w:pPr>
            <w:sdt>
              <w:sdtPr>
                <w:id w:val="1950348915"/>
                <w:placeholder>
                  <w:docPart w:val="D70B9D6F35B84DBBB550520B5C930D34"/>
                </w:placeholder>
                <w15:appearance w15:val="hidden"/>
              </w:sdtPr>
              <w:sdtContent>
                <w:r>
                  <w:t>27,86€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A4CADC" w14:textId="3352D94F" w:rsidR="009727DD" w:rsidRPr="00E1576F" w:rsidRDefault="009727DD" w:rsidP="009727DD">
            <w:pPr>
              <w:jc w:val="right"/>
            </w:pPr>
            <w:sdt>
              <w:sdtPr>
                <w:id w:val="1237360619"/>
                <w:placeholder>
                  <w:docPart w:val="E894D01CFDA741DFBF01417E9BB8AF7A"/>
                </w:placeholder>
                <w15:appearance w15:val="hidden"/>
              </w:sdtPr>
              <w:sdtContent>
                <w:r>
                  <w:t>27,86€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</w:tr>
      <w:tr w:rsidR="009727DD" w:rsidRPr="00E1576F" w14:paraId="59DDEB42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9A9B6DE" w14:textId="7AE1A7CE" w:rsidR="009727DD" w:rsidRPr="00C33238" w:rsidRDefault="009727DD" w:rsidP="009727DD">
            <w:pPr>
              <w:rPr>
                <w:color w:val="000000" w:themeColor="text1"/>
              </w:rPr>
            </w:pPr>
            <w:r w:rsidRPr="00C33238">
              <w:rPr>
                <w:color w:val="000000" w:themeColor="text1"/>
              </w:rPr>
              <w:t>2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D95D75" w14:textId="3ACEF072" w:rsidR="009727DD" w:rsidRPr="00E1576F" w:rsidRDefault="009727DD" w:rsidP="009727DD">
            <w:r>
              <w:t>GINTOOYUN 5 – Stil 3 Steckverbinder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E3202D" w14:textId="4126461E" w:rsidR="009727DD" w:rsidRPr="00E1576F" w:rsidRDefault="009727DD" w:rsidP="009727DD">
            <w:pPr>
              <w:jc w:val="right"/>
            </w:pPr>
            <w:r>
              <w:t>12,55€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B5653EA" w14:textId="4C362228" w:rsidR="009727DD" w:rsidRPr="00E1576F" w:rsidRDefault="009727DD" w:rsidP="009727DD">
            <w:pPr>
              <w:jc w:val="right"/>
            </w:pPr>
            <w:r>
              <w:t>25,10</w:t>
            </w:r>
            <w:r>
              <w:t>€</w:t>
            </w:r>
          </w:p>
        </w:tc>
      </w:tr>
      <w:tr w:rsidR="009727DD" w:rsidRPr="00E1576F" w14:paraId="39D33E15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197261C" w14:textId="379BF80C" w:rsidR="009727DD" w:rsidRPr="00C33238" w:rsidRDefault="009727DD" w:rsidP="00972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E9DBF91" w14:textId="59A703F7" w:rsidR="009727DD" w:rsidRPr="00E1576F" w:rsidRDefault="009727DD" w:rsidP="009727DD">
            <w:r>
              <w:t>WS2812 RGB LED-Ring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CAC46A" w14:textId="06B7FD17" w:rsidR="009727DD" w:rsidRPr="00E1576F" w:rsidRDefault="009727DD" w:rsidP="009727DD">
            <w:pPr>
              <w:jc w:val="right"/>
            </w:pPr>
            <w:r>
              <w:t>17,98€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1DDECD4" w14:textId="479B2D8D" w:rsidR="009727DD" w:rsidRPr="00E1576F" w:rsidRDefault="009727DD" w:rsidP="009727DD">
            <w:pPr>
              <w:jc w:val="right"/>
            </w:pPr>
            <w:r>
              <w:t>17,98€</w:t>
            </w:r>
          </w:p>
        </w:tc>
      </w:tr>
      <w:tr w:rsidR="009727DD" w:rsidRPr="00E1576F" w14:paraId="53BC97CC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80186E4" w14:textId="7C5394CB" w:rsidR="009727DD" w:rsidRPr="00C33238" w:rsidRDefault="009727DD" w:rsidP="009727DD">
            <w:pPr>
              <w:rPr>
                <w:color w:val="000000" w:themeColor="text1"/>
              </w:rPr>
            </w:pPr>
            <w:r w:rsidRPr="00C33238">
              <w:rPr>
                <w:color w:val="000000" w:themeColor="text1"/>
              </w:rPr>
              <w:t>1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A0D2CF" w14:textId="1350A6C1" w:rsidR="009727DD" w:rsidRPr="00E1576F" w:rsidRDefault="009727DD" w:rsidP="009727DD">
            <w:r>
              <w:t>Momentary Push Buttons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DC44450" w14:textId="15264286" w:rsidR="009727DD" w:rsidRPr="00E1576F" w:rsidRDefault="009727DD" w:rsidP="009727DD">
            <w:pPr>
              <w:jc w:val="right"/>
            </w:pPr>
            <w:r>
              <w:t>10,90€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D7D874D" w14:textId="7358281D" w:rsidR="009727DD" w:rsidRPr="00E1576F" w:rsidRDefault="009727DD" w:rsidP="009727DD">
            <w:pPr>
              <w:jc w:val="right"/>
            </w:pPr>
            <w:r>
              <w:t>10,90€</w:t>
            </w:r>
          </w:p>
        </w:tc>
      </w:tr>
      <w:tr w:rsidR="009727DD" w:rsidRPr="00E1576F" w14:paraId="2551F021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184CA6" w14:textId="0805D035" w:rsidR="009727DD" w:rsidRPr="00C33238" w:rsidRDefault="009727DD" w:rsidP="009727DD">
            <w:pPr>
              <w:rPr>
                <w:color w:val="000000" w:themeColor="text1"/>
              </w:rPr>
            </w:pPr>
            <w:r w:rsidRPr="00C33238">
              <w:rPr>
                <w:color w:val="000000" w:themeColor="text1"/>
              </w:rPr>
              <w:t>1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412020" w14:textId="18D39949" w:rsidR="009727DD" w:rsidRPr="00E1576F" w:rsidRDefault="009727DD" w:rsidP="009727DD">
            <w:r>
              <w:t>Schraubklemmenblock Mega 2560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7A185C" w14:textId="6F49C691" w:rsidR="009727DD" w:rsidRPr="00E1576F" w:rsidRDefault="009727DD" w:rsidP="009727DD">
            <w:pPr>
              <w:jc w:val="right"/>
            </w:pPr>
            <w:r>
              <w:t>16,99€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00545C2" w14:textId="78EF5F9F" w:rsidR="009727DD" w:rsidRPr="00E1576F" w:rsidRDefault="009727DD" w:rsidP="009727DD">
            <w:pPr>
              <w:jc w:val="right"/>
            </w:pPr>
            <w:r>
              <w:t>16,99€</w:t>
            </w:r>
          </w:p>
        </w:tc>
      </w:tr>
      <w:tr w:rsidR="009727DD" w:rsidRPr="00E1576F" w14:paraId="180AF589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375F4DC" w14:textId="3F03072C" w:rsidR="009727DD" w:rsidRPr="00C33238" w:rsidRDefault="009727DD" w:rsidP="009727DD">
            <w:pPr>
              <w:rPr>
                <w:color w:val="000000" w:themeColor="text1"/>
              </w:rPr>
            </w:pPr>
            <w:r w:rsidRPr="00C33238">
              <w:rPr>
                <w:color w:val="000000" w:themeColor="text1"/>
              </w:rPr>
              <w:t>1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3F71B6" w14:textId="6B46B02A" w:rsidR="009727DD" w:rsidRPr="00E1576F" w:rsidRDefault="009727DD" w:rsidP="009727DD">
            <w:r>
              <w:t>Netzteil 5V/3A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A527E" w14:textId="62562776" w:rsidR="009727DD" w:rsidRPr="00E1576F" w:rsidRDefault="009727DD" w:rsidP="009727DD">
            <w:pPr>
              <w:jc w:val="right"/>
            </w:pPr>
            <w:r>
              <w:t>10,95€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3BA3E1" w14:textId="39C1F019" w:rsidR="009727DD" w:rsidRPr="00E1576F" w:rsidRDefault="009727DD" w:rsidP="009727DD">
            <w:pPr>
              <w:jc w:val="right"/>
            </w:pPr>
            <w:r>
              <w:t>10,95€</w:t>
            </w:r>
          </w:p>
        </w:tc>
      </w:tr>
      <w:tr w:rsidR="009727DD" w:rsidRPr="00E1576F" w14:paraId="0616D10A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77A59EA" w14:textId="34AA9EA0" w:rsidR="009727DD" w:rsidRPr="00C33238" w:rsidRDefault="009727DD" w:rsidP="009727DD">
            <w:pPr>
              <w:rPr>
                <w:color w:val="000000" w:themeColor="text1"/>
              </w:rPr>
            </w:pPr>
            <w:r w:rsidRPr="00C33238">
              <w:rPr>
                <w:color w:val="000000" w:themeColor="text1"/>
              </w:rPr>
              <w:t>1</w:t>
            </w: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BD85B59" w14:textId="07D70818" w:rsidR="009727DD" w:rsidRPr="00E1576F" w:rsidRDefault="009727DD" w:rsidP="009727DD">
            <w:r>
              <w:t>DC Buchse 5,5mm x 2,1mm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352A31" w14:textId="68CA51A2" w:rsidR="009727DD" w:rsidRPr="00E1576F" w:rsidRDefault="009727DD" w:rsidP="009727DD">
            <w:pPr>
              <w:jc w:val="right"/>
            </w:pPr>
            <w:r>
              <w:t>6,99€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A070DE" w14:textId="27250AE6" w:rsidR="009727DD" w:rsidRPr="00E1576F" w:rsidRDefault="009727DD" w:rsidP="009727DD">
            <w:pPr>
              <w:jc w:val="right"/>
            </w:pPr>
            <w:r>
              <w:t>6,99€</w:t>
            </w:r>
          </w:p>
        </w:tc>
      </w:tr>
      <w:tr w:rsidR="009727DD" w:rsidRPr="00E1576F" w14:paraId="73A7CD8B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5E1EB0" w14:textId="317B2EB5" w:rsidR="009727DD" w:rsidRPr="00C33238" w:rsidRDefault="009727DD" w:rsidP="009727DD">
            <w:pPr>
              <w:rPr>
                <w:color w:val="000000" w:themeColor="text1"/>
              </w:rPr>
            </w:pPr>
          </w:p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CC064E" w14:textId="5DBB985D" w:rsidR="009727DD" w:rsidRPr="00E1576F" w:rsidRDefault="009727DD" w:rsidP="009727D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31A92F0" w14:textId="00D113FC" w:rsidR="009727DD" w:rsidRPr="00E1576F" w:rsidRDefault="009727DD" w:rsidP="009727D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83C84B" w14:textId="6FF8691C" w:rsidR="009727DD" w:rsidRPr="00E1576F" w:rsidRDefault="009727DD" w:rsidP="009727DD">
            <w:pPr>
              <w:jc w:val="right"/>
            </w:pPr>
          </w:p>
        </w:tc>
      </w:tr>
      <w:tr w:rsidR="009727DD" w:rsidRPr="00E1576F" w14:paraId="15EC1F8C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E42EBA" w14:textId="77777777" w:rsidR="009727DD" w:rsidRDefault="009727DD" w:rsidP="009727DD"/>
        </w:tc>
        <w:tc>
          <w:tcPr>
            <w:tcW w:w="571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E15170" w14:textId="77777777" w:rsidR="009727DD" w:rsidRDefault="009727DD" w:rsidP="009727D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2FE148C" w14:textId="77777777" w:rsidR="009727DD" w:rsidRPr="00E1576F" w:rsidRDefault="009727DD" w:rsidP="009727D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67170D" w14:textId="77777777" w:rsidR="009727DD" w:rsidRPr="00E1576F" w:rsidRDefault="009727DD" w:rsidP="009727DD">
            <w:pPr>
              <w:jc w:val="right"/>
            </w:pPr>
          </w:p>
        </w:tc>
      </w:tr>
      <w:tr w:rsidR="009727DD" w:rsidRPr="00E1576F" w14:paraId="42FFE566" w14:textId="77777777" w:rsidTr="009727DD">
        <w:trPr>
          <w:trHeight w:val="397"/>
        </w:trPr>
        <w:tc>
          <w:tcPr>
            <w:tcW w:w="1028" w:type="dxa"/>
            <w:tcBorders>
              <w:top w:val="single" w:sz="4" w:space="0" w:color="83B29B" w:themeColor="accent1"/>
            </w:tcBorders>
            <w:vAlign w:val="center"/>
          </w:tcPr>
          <w:p w14:paraId="5D5DF294" w14:textId="77777777" w:rsidR="009727DD" w:rsidRPr="00E1576F" w:rsidRDefault="009727DD" w:rsidP="009727DD"/>
        </w:tc>
        <w:tc>
          <w:tcPr>
            <w:tcW w:w="5713" w:type="dxa"/>
            <w:tcBorders>
              <w:top w:val="single" w:sz="4" w:space="0" w:color="83B29B" w:themeColor="accent1"/>
            </w:tcBorders>
            <w:vAlign w:val="center"/>
          </w:tcPr>
          <w:p w14:paraId="783012DF" w14:textId="77777777" w:rsidR="009727DD" w:rsidRPr="00E1576F" w:rsidRDefault="009727DD" w:rsidP="009727DD"/>
        </w:tc>
        <w:tc>
          <w:tcPr>
            <w:tcW w:w="1858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750DF8F" w14:textId="77777777" w:rsidR="009727DD" w:rsidRPr="00E1576F" w:rsidRDefault="009727DD" w:rsidP="009727DD">
            <w:pPr>
              <w:pStyle w:val="berschrift1"/>
            </w:pPr>
            <w:sdt>
              <w:sdtPr>
                <w:id w:val="-1007976488"/>
                <w:placeholder>
                  <w:docPart w:val="E7D3C052DF5D4CCD823D084C093EEE14"/>
                </w:placeholder>
                <w:temporary/>
                <w:showingPlcHdr/>
                <w15:appearance w15:val="hidden"/>
              </w:sdtPr>
              <w:sdtContent>
                <w:r w:rsidRPr="00E1576F">
                  <w:rPr>
                    <w:lang w:bidi="de-DE"/>
                  </w:rPr>
                  <w:t>Zwischensumme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49D562E" w14:textId="79E33F12" w:rsidR="009727DD" w:rsidRPr="00E1576F" w:rsidRDefault="009727DD" w:rsidP="009727DD">
            <w:pPr>
              <w:pStyle w:val="Gesamtbetrag"/>
            </w:pPr>
            <w:sdt>
              <w:sdtPr>
                <w:id w:val="-1602253610"/>
                <w:placeholder>
                  <w:docPart w:val="312790503E5D44589C143BFD2284956E"/>
                </w:placeholder>
                <w15:appearance w15:val="hidden"/>
              </w:sdtPr>
              <w:sdtContent>
                <w:r>
                  <w:t>137,16€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</w:tr>
      <w:tr w:rsidR="009727DD" w:rsidRPr="00E1576F" w14:paraId="733798FC" w14:textId="77777777" w:rsidTr="009727DD">
        <w:trPr>
          <w:trHeight w:val="397"/>
        </w:trPr>
        <w:tc>
          <w:tcPr>
            <w:tcW w:w="1028" w:type="dxa"/>
            <w:vAlign w:val="center"/>
          </w:tcPr>
          <w:p w14:paraId="6E1046DB" w14:textId="77777777" w:rsidR="009727DD" w:rsidRPr="00E1576F" w:rsidRDefault="009727DD" w:rsidP="009727DD"/>
        </w:tc>
        <w:tc>
          <w:tcPr>
            <w:tcW w:w="5713" w:type="dxa"/>
            <w:vAlign w:val="center"/>
          </w:tcPr>
          <w:p w14:paraId="017B205F" w14:textId="4DC90268" w:rsidR="009727DD" w:rsidRPr="00E1576F" w:rsidRDefault="009727DD" w:rsidP="009727DD"/>
        </w:tc>
        <w:tc>
          <w:tcPr>
            <w:tcW w:w="1858" w:type="dxa"/>
            <w:tcBorders>
              <w:right w:val="single" w:sz="4" w:space="0" w:color="83B29B" w:themeColor="accent1"/>
            </w:tcBorders>
            <w:vAlign w:val="center"/>
          </w:tcPr>
          <w:p w14:paraId="6B9583B2" w14:textId="77777777" w:rsidR="009727DD" w:rsidRPr="00E1576F" w:rsidRDefault="009727DD" w:rsidP="009727DD">
            <w:pPr>
              <w:pStyle w:val="berschrift1"/>
            </w:pPr>
            <w:sdt>
              <w:sdtPr>
                <w:id w:val="-1969434869"/>
                <w:placeholder>
                  <w:docPart w:val="2487C1A29D284DE3A9885FCD79CD7EC5"/>
                </w:placeholder>
                <w:temporary/>
                <w:showingPlcHdr/>
                <w15:appearance w15:val="hidden"/>
              </w:sdtPr>
              <w:sdtContent>
                <w:r w:rsidRPr="00E1576F">
                  <w:rPr>
                    <w:lang w:bidi="de-DE"/>
                  </w:rPr>
                  <w:t>Mehrwertsteuer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1EA43CA" w14:textId="71E69236" w:rsidR="009727DD" w:rsidRPr="00E1576F" w:rsidRDefault="009727DD" w:rsidP="009727DD">
            <w:pPr>
              <w:pStyle w:val="Gesamtbetrag"/>
            </w:pPr>
            <w:sdt>
              <w:sdtPr>
                <w:id w:val="11963529"/>
                <w:placeholder>
                  <w:docPart w:val="CA70EA903C7340A2B85286C988497B3A"/>
                </w:placeholder>
                <w15:appearance w15:val="hidden"/>
              </w:sdtPr>
              <w:sdtContent>
                <w:r>
                  <w:t>-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</w:tr>
      <w:tr w:rsidR="009727DD" w:rsidRPr="00E1576F" w14:paraId="563BE883" w14:textId="77777777" w:rsidTr="009727DD">
        <w:trPr>
          <w:trHeight w:val="397"/>
        </w:trPr>
        <w:tc>
          <w:tcPr>
            <w:tcW w:w="1028" w:type="dxa"/>
            <w:vAlign w:val="center"/>
          </w:tcPr>
          <w:p w14:paraId="36F4FE5F" w14:textId="77777777" w:rsidR="009727DD" w:rsidRPr="00E1576F" w:rsidRDefault="009727DD" w:rsidP="009727DD"/>
        </w:tc>
        <w:tc>
          <w:tcPr>
            <w:tcW w:w="5713" w:type="dxa"/>
            <w:vAlign w:val="center"/>
          </w:tcPr>
          <w:p w14:paraId="6FCF620B" w14:textId="2FBC2F75" w:rsidR="009727DD" w:rsidRPr="00E1576F" w:rsidRDefault="009727DD" w:rsidP="009727DD"/>
        </w:tc>
        <w:tc>
          <w:tcPr>
            <w:tcW w:w="1858" w:type="dxa"/>
            <w:tcBorders>
              <w:right w:val="single" w:sz="4" w:space="0" w:color="83B29B" w:themeColor="accent1"/>
            </w:tcBorders>
            <w:vAlign w:val="center"/>
          </w:tcPr>
          <w:p w14:paraId="01F1308B" w14:textId="77777777" w:rsidR="009727DD" w:rsidRPr="00E1576F" w:rsidRDefault="009727DD" w:rsidP="009727DD">
            <w:pPr>
              <w:pStyle w:val="berschrift1"/>
            </w:pPr>
            <w:sdt>
              <w:sdtPr>
                <w:id w:val="1022060310"/>
                <w:placeholder>
                  <w:docPart w:val="50C258DF06B74FA48C4D524FF1581F01"/>
                </w:placeholder>
                <w:temporary/>
                <w:showingPlcHdr/>
                <w15:appearance w15:val="hidden"/>
              </w:sdtPr>
              <w:sdtContent>
                <w:r w:rsidRPr="00E1576F">
                  <w:rPr>
                    <w:lang w:bidi="de-DE"/>
                  </w:rPr>
                  <w:t>Gesamtsumme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CDFF161" w14:textId="60F1E5AC" w:rsidR="009727DD" w:rsidRPr="00E1576F" w:rsidRDefault="009727DD" w:rsidP="009727DD">
            <w:pPr>
              <w:pStyle w:val="Gesamtbetrag"/>
            </w:pPr>
            <w:sdt>
              <w:sdtPr>
                <w:id w:val="-1944681675"/>
                <w:placeholder>
                  <w:docPart w:val="62E6235E67084CD1B729B6823621BB5B"/>
                </w:placeholder>
                <w15:appearance w15:val="hidden"/>
              </w:sdtPr>
              <w:sdtContent>
                <w:r>
                  <w:t>137,16€</w:t>
                </w:r>
              </w:sdtContent>
            </w:sdt>
            <w:r w:rsidRPr="00E1576F">
              <w:rPr>
                <w:lang w:bidi="de-DE"/>
              </w:rPr>
              <w:t xml:space="preserve"> </w:t>
            </w:r>
          </w:p>
        </w:tc>
      </w:tr>
    </w:tbl>
    <w:p w14:paraId="5353C500" w14:textId="1A198D54" w:rsidR="001069E0" w:rsidRPr="00653D2E" w:rsidRDefault="001069E0" w:rsidP="002976A0">
      <w:pPr>
        <w:pStyle w:val="Kontaktinfos"/>
        <w:jc w:val="left"/>
        <w:rPr>
          <w:lang w:val="en-US"/>
        </w:rPr>
      </w:pPr>
    </w:p>
    <w:p w14:paraId="4FB981EB" w14:textId="1B860881" w:rsidR="001069E0" w:rsidRPr="00E1576F" w:rsidRDefault="001069E0" w:rsidP="00796CA7">
      <w:pPr>
        <w:pStyle w:val="VielenDank"/>
        <w:jc w:val="left"/>
      </w:pPr>
    </w:p>
    <w:p w14:paraId="1AB9E3F3" w14:textId="6067E61E" w:rsidR="00A81CA6" w:rsidRPr="00653D2E" w:rsidRDefault="00C31733" w:rsidP="002976A0">
      <w:pPr>
        <w:pStyle w:val="Kontaktinfos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4045CC" wp14:editId="75BEC9AE">
                <wp:simplePos x="0" y="0"/>
                <wp:positionH relativeFrom="margin">
                  <wp:align>left</wp:align>
                </wp:positionH>
                <wp:positionV relativeFrom="paragraph">
                  <wp:posOffset>421005</wp:posOffset>
                </wp:positionV>
                <wp:extent cx="3209925" cy="1404620"/>
                <wp:effectExtent l="0" t="0" r="2857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5763A" w14:textId="0A0BE53E" w:rsidR="002976A0" w:rsidRPr="00C31733" w:rsidRDefault="00796CA7" w:rsidP="00C31733">
                            <w:pPr>
                              <w:spacing w:line="276" w:lineRule="auto"/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</w:pPr>
                            <w:r w:rsidRPr="00C31733"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  <w:t xml:space="preserve">Name: </w:t>
                            </w:r>
                            <w:r w:rsidRPr="00C31733">
                              <w:rPr>
                                <w:color w:val="5E5B95" w:themeColor="accent6" w:themeShade="BF"/>
                              </w:rPr>
                              <w:t>Markus Seitz</w:t>
                            </w:r>
                          </w:p>
                          <w:p w14:paraId="3EAF92F2" w14:textId="5203E921" w:rsidR="00796CA7" w:rsidRPr="00C31733" w:rsidRDefault="00796CA7" w:rsidP="00C31733">
                            <w:pPr>
                              <w:spacing w:line="276" w:lineRule="auto"/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</w:pPr>
                            <w:r w:rsidRPr="00C31733"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  <w:t xml:space="preserve">Anschrift: </w:t>
                            </w:r>
                            <w:r w:rsidRPr="00C31733">
                              <w:rPr>
                                <w:color w:val="5E5B95" w:themeColor="accent6" w:themeShade="BF"/>
                              </w:rPr>
                              <w:t>Frickenhofentraße 21, 92342 Freystadt</w:t>
                            </w:r>
                          </w:p>
                          <w:p w14:paraId="35A6C9C6" w14:textId="352341C3" w:rsidR="00796CA7" w:rsidRPr="00C31733" w:rsidRDefault="00C31733" w:rsidP="00C31733">
                            <w:pPr>
                              <w:spacing w:line="276" w:lineRule="auto"/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</w:pPr>
                            <w:r w:rsidRPr="00C31733"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  <w:t xml:space="preserve">Telefon: </w:t>
                            </w:r>
                            <w:r w:rsidRPr="00C31733">
                              <w:rPr>
                                <w:color w:val="5E5B95" w:themeColor="accent6" w:themeShade="BF"/>
                              </w:rPr>
                              <w:t>01512 2397083</w:t>
                            </w:r>
                          </w:p>
                          <w:p w14:paraId="736AFE8C" w14:textId="0EFA0FEE" w:rsidR="00C31733" w:rsidRPr="00C31733" w:rsidRDefault="00C31733" w:rsidP="00C31733">
                            <w:pPr>
                              <w:spacing w:line="276" w:lineRule="auto"/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</w:pPr>
                            <w:r w:rsidRPr="00C31733"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  <w:t xml:space="preserve">Email: </w:t>
                            </w:r>
                            <w:hyperlink r:id="rId10" w:history="1">
                              <w:r w:rsidRPr="00C31733">
                                <w:rPr>
                                  <w:rStyle w:val="Hyperlink"/>
                                  <w:color w:val="5E5B95" w:themeColor="accent6" w:themeShade="BF"/>
                                </w:rPr>
                                <w:t>markusseitz48@gmail.com</w:t>
                              </w:r>
                            </w:hyperlink>
                          </w:p>
                          <w:p w14:paraId="7685A189" w14:textId="7EEA245A" w:rsidR="00C31733" w:rsidRPr="00C31733" w:rsidRDefault="00C31733" w:rsidP="00C31733">
                            <w:pPr>
                              <w:spacing w:line="276" w:lineRule="auto"/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</w:pPr>
                            <w:r w:rsidRPr="00C31733"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  <w:t xml:space="preserve">IBAN: </w:t>
                            </w:r>
                            <w:r w:rsidRPr="00C31733">
                              <w:rPr>
                                <w:color w:val="5E5B95" w:themeColor="accent6" w:themeShade="BF"/>
                              </w:rPr>
                              <w:t>DE58 7606 9449 0000 1255 04</w:t>
                            </w:r>
                          </w:p>
                          <w:p w14:paraId="1031416F" w14:textId="4CA7FBB7" w:rsidR="00C31733" w:rsidRPr="00C31733" w:rsidRDefault="00C31733" w:rsidP="00C31733">
                            <w:pPr>
                              <w:spacing w:line="276" w:lineRule="auto"/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</w:pPr>
                            <w:r w:rsidRPr="00C31733">
                              <w:rPr>
                                <w:b/>
                                <w:bCs/>
                                <w:color w:val="5E5B95" w:themeColor="accent6" w:themeShade="BF"/>
                              </w:rPr>
                              <w:t xml:space="preserve">BIC: </w:t>
                            </w:r>
                            <w:r w:rsidRPr="00C31733">
                              <w:rPr>
                                <w:color w:val="5E5B95" w:themeColor="accent6" w:themeShade="BF"/>
                              </w:rPr>
                              <w:t>GENODEF1FYS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45C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33.15pt;width:252.75pt;height:11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" strokecolor="#5e5b95 [2409]" strokeweight="1pt">
                <v:textbox style="mso-fit-shape-to-text:t">
                  <w:txbxContent>
                    <w:p w14:paraId="4585763A" w14:textId="0A0BE53E" w:rsidR="002976A0" w:rsidRPr="00C31733" w:rsidRDefault="00796CA7" w:rsidP="00C31733">
                      <w:pPr>
                        <w:spacing w:line="276" w:lineRule="auto"/>
                        <w:rPr>
                          <w:b/>
                          <w:bCs/>
                          <w:color w:val="5E5B95" w:themeColor="accent6" w:themeShade="BF"/>
                        </w:rPr>
                      </w:pPr>
                      <w:r w:rsidRPr="00C31733">
                        <w:rPr>
                          <w:b/>
                          <w:bCs/>
                          <w:color w:val="5E5B95" w:themeColor="accent6" w:themeShade="BF"/>
                        </w:rPr>
                        <w:t xml:space="preserve">Name: </w:t>
                      </w:r>
                      <w:r w:rsidRPr="00C31733">
                        <w:rPr>
                          <w:color w:val="5E5B95" w:themeColor="accent6" w:themeShade="BF"/>
                        </w:rPr>
                        <w:t>Markus Seitz</w:t>
                      </w:r>
                    </w:p>
                    <w:p w14:paraId="3EAF92F2" w14:textId="5203E921" w:rsidR="00796CA7" w:rsidRPr="00C31733" w:rsidRDefault="00796CA7" w:rsidP="00C31733">
                      <w:pPr>
                        <w:spacing w:line="276" w:lineRule="auto"/>
                        <w:rPr>
                          <w:b/>
                          <w:bCs/>
                          <w:color w:val="5E5B95" w:themeColor="accent6" w:themeShade="BF"/>
                        </w:rPr>
                      </w:pPr>
                      <w:r w:rsidRPr="00C31733">
                        <w:rPr>
                          <w:b/>
                          <w:bCs/>
                          <w:color w:val="5E5B95" w:themeColor="accent6" w:themeShade="BF"/>
                        </w:rPr>
                        <w:t xml:space="preserve">Anschrift: </w:t>
                      </w:r>
                      <w:r w:rsidRPr="00C31733">
                        <w:rPr>
                          <w:color w:val="5E5B95" w:themeColor="accent6" w:themeShade="BF"/>
                        </w:rPr>
                        <w:t>Frickenhofentraße 21, 92342 Freystadt</w:t>
                      </w:r>
                    </w:p>
                    <w:p w14:paraId="35A6C9C6" w14:textId="352341C3" w:rsidR="00796CA7" w:rsidRPr="00C31733" w:rsidRDefault="00C31733" w:rsidP="00C31733">
                      <w:pPr>
                        <w:spacing w:line="276" w:lineRule="auto"/>
                        <w:rPr>
                          <w:b/>
                          <w:bCs/>
                          <w:color w:val="5E5B95" w:themeColor="accent6" w:themeShade="BF"/>
                        </w:rPr>
                      </w:pPr>
                      <w:r w:rsidRPr="00C31733">
                        <w:rPr>
                          <w:b/>
                          <w:bCs/>
                          <w:color w:val="5E5B95" w:themeColor="accent6" w:themeShade="BF"/>
                        </w:rPr>
                        <w:t xml:space="preserve">Telefon: </w:t>
                      </w:r>
                      <w:r w:rsidRPr="00C31733">
                        <w:rPr>
                          <w:color w:val="5E5B95" w:themeColor="accent6" w:themeShade="BF"/>
                        </w:rPr>
                        <w:t>01512 2397083</w:t>
                      </w:r>
                    </w:p>
                    <w:p w14:paraId="736AFE8C" w14:textId="0EFA0FEE" w:rsidR="00C31733" w:rsidRPr="00C31733" w:rsidRDefault="00C31733" w:rsidP="00C31733">
                      <w:pPr>
                        <w:spacing w:line="276" w:lineRule="auto"/>
                        <w:rPr>
                          <w:b/>
                          <w:bCs/>
                          <w:color w:val="5E5B95" w:themeColor="accent6" w:themeShade="BF"/>
                        </w:rPr>
                      </w:pPr>
                      <w:r w:rsidRPr="00C31733">
                        <w:rPr>
                          <w:b/>
                          <w:bCs/>
                          <w:color w:val="5E5B95" w:themeColor="accent6" w:themeShade="BF"/>
                        </w:rPr>
                        <w:t xml:space="preserve">Email: </w:t>
                      </w:r>
                      <w:hyperlink r:id="rId11" w:history="1">
                        <w:r w:rsidRPr="00C31733">
                          <w:rPr>
                            <w:rStyle w:val="Hyperlink"/>
                            <w:color w:val="5E5B95" w:themeColor="accent6" w:themeShade="BF"/>
                          </w:rPr>
                          <w:t>markusseitz48@gmail.com</w:t>
                        </w:r>
                      </w:hyperlink>
                    </w:p>
                    <w:p w14:paraId="7685A189" w14:textId="7EEA245A" w:rsidR="00C31733" w:rsidRPr="00C31733" w:rsidRDefault="00C31733" w:rsidP="00C31733">
                      <w:pPr>
                        <w:spacing w:line="276" w:lineRule="auto"/>
                        <w:rPr>
                          <w:b/>
                          <w:bCs/>
                          <w:color w:val="5E5B95" w:themeColor="accent6" w:themeShade="BF"/>
                        </w:rPr>
                      </w:pPr>
                      <w:r w:rsidRPr="00C31733">
                        <w:rPr>
                          <w:b/>
                          <w:bCs/>
                          <w:color w:val="5E5B95" w:themeColor="accent6" w:themeShade="BF"/>
                        </w:rPr>
                        <w:t xml:space="preserve">IBAN: </w:t>
                      </w:r>
                      <w:r w:rsidRPr="00C31733">
                        <w:rPr>
                          <w:color w:val="5E5B95" w:themeColor="accent6" w:themeShade="BF"/>
                        </w:rPr>
                        <w:t>DE58 7606 9449 0000 1255 04</w:t>
                      </w:r>
                    </w:p>
                    <w:p w14:paraId="1031416F" w14:textId="4CA7FBB7" w:rsidR="00C31733" w:rsidRPr="00C31733" w:rsidRDefault="00C31733" w:rsidP="00C31733">
                      <w:pPr>
                        <w:spacing w:line="276" w:lineRule="auto"/>
                        <w:rPr>
                          <w:b/>
                          <w:bCs/>
                          <w:color w:val="5E5B95" w:themeColor="accent6" w:themeShade="BF"/>
                        </w:rPr>
                      </w:pPr>
                      <w:r w:rsidRPr="00C31733">
                        <w:rPr>
                          <w:b/>
                          <w:bCs/>
                          <w:color w:val="5E5B95" w:themeColor="accent6" w:themeShade="BF"/>
                        </w:rPr>
                        <w:t xml:space="preserve">BIC: </w:t>
                      </w:r>
                      <w:r w:rsidRPr="00C31733">
                        <w:rPr>
                          <w:color w:val="5E5B95" w:themeColor="accent6" w:themeShade="BF"/>
                        </w:rPr>
                        <w:t>GENODEF1FYS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81CA6" w:rsidRPr="00653D2E" w:rsidSect="003A2839">
      <w:footerReference w:type="default" r:id="rId12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62A15" w14:textId="77777777" w:rsidR="00463D8F" w:rsidRDefault="00463D8F" w:rsidP="00EE0F7F">
      <w:r>
        <w:separator/>
      </w:r>
    </w:p>
  </w:endnote>
  <w:endnote w:type="continuationSeparator" w:id="0">
    <w:p w14:paraId="5F98AAC1" w14:textId="77777777" w:rsidR="00463D8F" w:rsidRDefault="00463D8F" w:rsidP="00EE0F7F">
      <w:r>
        <w:continuationSeparator/>
      </w:r>
    </w:p>
  </w:endnote>
  <w:endnote w:type="continuationNotice" w:id="1">
    <w:p w14:paraId="4C2E516F" w14:textId="77777777" w:rsidR="00463D8F" w:rsidRDefault="00463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1711E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48ED66A3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C840" w14:textId="77777777" w:rsidR="00463D8F" w:rsidRDefault="00463D8F" w:rsidP="00EE0F7F">
      <w:r>
        <w:separator/>
      </w:r>
    </w:p>
  </w:footnote>
  <w:footnote w:type="continuationSeparator" w:id="0">
    <w:p w14:paraId="26A4413C" w14:textId="77777777" w:rsidR="00463D8F" w:rsidRDefault="00463D8F" w:rsidP="00EE0F7F">
      <w:r>
        <w:continuationSeparator/>
      </w:r>
    </w:p>
  </w:footnote>
  <w:footnote w:type="continuationNotice" w:id="1">
    <w:p w14:paraId="457A565C" w14:textId="77777777" w:rsidR="00463D8F" w:rsidRDefault="00463D8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8F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2AAB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976A0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06418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A2839"/>
    <w:rsid w:val="003F3E49"/>
    <w:rsid w:val="004367E7"/>
    <w:rsid w:val="00444EC5"/>
    <w:rsid w:val="00445DD9"/>
    <w:rsid w:val="00450F95"/>
    <w:rsid w:val="00456340"/>
    <w:rsid w:val="00463D8F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96CA7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27DD"/>
    <w:rsid w:val="00973CF1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3E1B"/>
    <w:rsid w:val="00BE4410"/>
    <w:rsid w:val="00BE7F47"/>
    <w:rsid w:val="00BF6121"/>
    <w:rsid w:val="00C17717"/>
    <w:rsid w:val="00C25BD7"/>
    <w:rsid w:val="00C31733"/>
    <w:rsid w:val="00C33238"/>
    <w:rsid w:val="00C33E0B"/>
    <w:rsid w:val="00C3490E"/>
    <w:rsid w:val="00C4631C"/>
    <w:rsid w:val="00C474FF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BBD816D"/>
  <w15:docId w15:val="{465EF3FE-5A37-4494-92BC-2C44991F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1D3451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nhideWhenUsed/>
    <w:rsid w:val="00C3173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1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kusseitz48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rkusseitz48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1D6DE4751C4AFE9D2DEB9EFEAE4F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6BED8-622A-4786-9702-A062D9A57BC7}"/>
      </w:docPartPr>
      <w:docPartBody>
        <w:p w:rsidR="00F61183" w:rsidRDefault="00F61183">
          <w:pPr>
            <w:pStyle w:val="DE1D6DE4751C4AFE9D2DEB9EFEAE4F72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A36E5E4675B5468B967E9D6868559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3988A-993D-459F-8C43-7898D90FE119}"/>
      </w:docPartPr>
      <w:docPartBody>
        <w:p w:rsidR="00F61183" w:rsidRDefault="00F61183">
          <w:pPr>
            <w:pStyle w:val="A36E5E4675B5468B967E9D6868559A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14A12719EC4F4666A2935A0E98C540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AF40FA-D614-4235-9306-894D5ECD70D0}"/>
      </w:docPartPr>
      <w:docPartBody>
        <w:p w:rsidR="00F61183" w:rsidRDefault="00F61183">
          <w:pPr>
            <w:pStyle w:val="14A12719EC4F4666A2935A0E98C5408D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CB94D2E1B91147249882296D1645BD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7C0923-8579-4337-8051-72858652183D}"/>
      </w:docPartPr>
      <w:docPartBody>
        <w:p w:rsidR="00F61183" w:rsidRDefault="00F61183">
          <w:pPr>
            <w:pStyle w:val="CB94D2E1B91147249882296D1645BD9E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3C4AC75543554B39847B47E26F7312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863EA6-9BF5-4BF5-A386-4205514366BC}"/>
      </w:docPartPr>
      <w:docPartBody>
        <w:p w:rsidR="00F61183" w:rsidRDefault="00F61183">
          <w:pPr>
            <w:pStyle w:val="3C4AC75543554B39847B47E26F73121B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F3AEBE4BF447473DB0D0B944DE96F6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049412-DC47-40C1-BF4B-359CA3B1FB11}"/>
      </w:docPartPr>
      <w:docPartBody>
        <w:p w:rsidR="00F61183" w:rsidRDefault="00F61183">
          <w:pPr>
            <w:pStyle w:val="F3AEBE4BF447473DB0D0B944DE96F681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15AB51FF1CEA41E5BEF0309CA0E638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9ADE33-9CAB-4175-B143-E12CF4831B13}"/>
      </w:docPartPr>
      <w:docPartBody>
        <w:p w:rsidR="00F61183" w:rsidRDefault="00F61183">
          <w:pPr>
            <w:pStyle w:val="15AB51FF1CEA41E5BEF0309CA0E638DB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97E60E030868409FB677C3AA01282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990B31-BBD4-4B47-9E10-95CA2C944186}"/>
      </w:docPartPr>
      <w:docPartBody>
        <w:p w:rsidR="00F61183" w:rsidRDefault="00F61183">
          <w:pPr>
            <w:pStyle w:val="97E60E030868409FB677C3AA01282D6C"/>
          </w:pPr>
          <w:r w:rsidRPr="00653D2E">
            <w:rPr>
              <w:lang w:val="en-US" w:bidi="de-DE"/>
            </w:rPr>
            <w:t xml:space="preserve">Anjali </w:t>
          </w:r>
          <w:r w:rsidRPr="00653D2E">
            <w:rPr>
              <w:lang w:val="en-US" w:bidi="de-DE"/>
            </w:rPr>
            <w:t>Chaturvedi</w:t>
          </w:r>
        </w:p>
      </w:docPartBody>
    </w:docPart>
    <w:docPart>
      <w:docPartPr>
        <w:name w:val="DE8F97C3BBCB4A8DB0FD840B08294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265F7F-4E20-4B9C-A673-9040AE24AB88}"/>
      </w:docPartPr>
      <w:docPartBody>
        <w:p w:rsidR="00F61183" w:rsidRDefault="00F61183">
          <w:pPr>
            <w:pStyle w:val="DE8F97C3BBCB4A8DB0FD840B08294B9B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F54DCE1B572E46AE93EF792754F85C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71F276-5F05-437C-AFEC-1DAD5DDFEC54}"/>
      </w:docPartPr>
      <w:docPartBody>
        <w:p w:rsidR="00F61183" w:rsidRDefault="00F61183">
          <w:pPr>
            <w:pStyle w:val="F54DCE1B572E46AE93EF792754F85CA0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C82BD062A6F048EDB70DC940462625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736614-B475-4235-936D-294DE2593B7F}"/>
      </w:docPartPr>
      <w:docPartBody>
        <w:p w:rsidR="00F61183" w:rsidRDefault="00F61183">
          <w:pPr>
            <w:pStyle w:val="C82BD062A6F048EDB70DC9404626253A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F5900B80570348F3B410BCCC2333B5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60CE3E-466D-4615-B197-3A0B7EE56F42}"/>
      </w:docPartPr>
      <w:docPartBody>
        <w:p w:rsidR="00F61183" w:rsidRDefault="00F61183">
          <w:pPr>
            <w:pStyle w:val="F5900B80570348F3B410BCCC2333B55E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5D143B99061E40EAB736061A83926A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1A41D5-486D-4B2A-8481-D5F3FECCFE30}"/>
      </w:docPartPr>
      <w:docPartBody>
        <w:p w:rsidR="00F61183" w:rsidRDefault="00F61183">
          <w:pPr>
            <w:pStyle w:val="5D143B99061E40EAB736061A83926A46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0E3009BF13A24BCA938E5896B85368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85BE78-713D-47E1-9EB6-8E27888F51E8}"/>
      </w:docPartPr>
      <w:docPartBody>
        <w:p w:rsidR="00F61183" w:rsidRDefault="00F61183">
          <w:pPr>
            <w:pStyle w:val="0E3009BF13A24BCA938E5896B853688C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C6BFA74F591B4D38AEB4288DF1F9FA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42B180-F406-42D2-9181-37263C171EA2}"/>
      </w:docPartPr>
      <w:docPartBody>
        <w:p w:rsidR="00F61183" w:rsidRDefault="00F61183">
          <w:pPr>
            <w:pStyle w:val="C6BFA74F591B4D38AEB4288DF1F9FAA8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23DBC20934774EE2B93899D55669C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8A72F2-BD86-4A0D-95FE-90AC0E15B430}"/>
      </w:docPartPr>
      <w:docPartBody>
        <w:p w:rsidR="00F61183" w:rsidRDefault="00F61183">
          <w:pPr>
            <w:pStyle w:val="23DBC20934774EE2B93899D55669C535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0B0A0B978F0B48F183A1284528F51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EF9E8C-CA6E-4406-A142-E5131A85400A}"/>
      </w:docPartPr>
      <w:docPartBody>
        <w:p w:rsidR="00F61183" w:rsidRDefault="00F61183">
          <w:pPr>
            <w:pStyle w:val="0B0A0B978F0B48F183A1284528F514FE"/>
          </w:pPr>
          <w:r w:rsidRPr="00E1576F">
            <w:rPr>
              <w:lang w:bidi="de-DE"/>
            </w:rPr>
            <w:t>Oscar Ward</w:t>
          </w:r>
        </w:p>
      </w:docPartBody>
    </w:docPart>
    <w:docPart>
      <w:docPartPr>
        <w:name w:val="78345C324A0B4C48AB4084620C8D2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E0E197-0EEF-4164-A92F-E694C9A904FE}"/>
      </w:docPartPr>
      <w:docPartBody>
        <w:p w:rsidR="00F61183" w:rsidRDefault="00F61183">
          <w:pPr>
            <w:pStyle w:val="78345C324A0B4C48AB4084620C8D2882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CEE019E9268D4B499B58F40C96AF20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FC1D12-7DBA-44E8-8AC6-D8E80A96A0FF}"/>
      </w:docPartPr>
      <w:docPartBody>
        <w:p w:rsidR="00F61183" w:rsidRDefault="00F61183">
          <w:pPr>
            <w:pStyle w:val="CEE019E9268D4B499B58F40C96AF2030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9238BA3686F34D29952CC32D201A8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568B97-7388-4E37-8317-CDD8E6B3C5F2}"/>
      </w:docPartPr>
      <w:docPartBody>
        <w:p w:rsidR="00F61183" w:rsidRDefault="00F61183">
          <w:pPr>
            <w:pStyle w:val="9238BA3686F34D29952CC32D201A8124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522D6D04D25741608401C8C5C1B108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69E4BB-228A-4DF7-898F-C594C960F0B7}"/>
      </w:docPartPr>
      <w:docPartBody>
        <w:p w:rsidR="00F61183" w:rsidRDefault="00F61183">
          <w:pPr>
            <w:pStyle w:val="522D6D04D25741608401C8C5C1B108E6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E107C71E5FD340B68B65F6637A17AA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C79050-A774-4BF8-BD75-B9768AFD8B36}"/>
      </w:docPartPr>
      <w:docPartBody>
        <w:p w:rsidR="00F61183" w:rsidRDefault="00F61183">
          <w:pPr>
            <w:pStyle w:val="E107C71E5FD340B68B65F6637A17AA2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E40C5EE932C240FA9DFC15F1AA6CCF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1EBF5F-E7F4-4AE1-BAE8-63AAAD69DF12}"/>
      </w:docPartPr>
      <w:docPartBody>
        <w:p w:rsidR="00F61183" w:rsidRDefault="00F61183">
          <w:pPr>
            <w:pStyle w:val="E40C5EE932C240FA9DFC15F1AA6CCF1B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EB9B3FEA010B41C7AAD910E95835C7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516C6-5EB4-4909-95A9-380B7F63690A}"/>
      </w:docPartPr>
      <w:docPartBody>
        <w:p w:rsidR="00F61183" w:rsidRDefault="00F61183" w:rsidP="00F61183">
          <w:pPr>
            <w:pStyle w:val="EB9B3FEA010B41C7AAD910E95835C704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2F9B6B93C9134087996514B7CA562D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4EDF7D-7E66-43CB-8080-A063576B2481}"/>
      </w:docPartPr>
      <w:docPartBody>
        <w:p w:rsidR="00F61183" w:rsidRDefault="00F61183" w:rsidP="00F61183">
          <w:pPr>
            <w:pStyle w:val="2F9B6B93C9134087996514B7CA562D26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4F68479372134411A5657FDDFF27E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F4A2D0-7559-4EC0-83F6-99829DDF79DF}"/>
      </w:docPartPr>
      <w:docPartBody>
        <w:p w:rsidR="00F61183" w:rsidRDefault="00F61183" w:rsidP="00F61183">
          <w:pPr>
            <w:pStyle w:val="4F68479372134411A5657FDDFF27EB2B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FBD8AEE69E74C83A8C250CDA12D7D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590292-1B28-40E5-A2D3-6D184E6F0F43}"/>
      </w:docPartPr>
      <w:docPartBody>
        <w:p w:rsidR="00F61183" w:rsidRDefault="00F61183" w:rsidP="00F61183">
          <w:pPr>
            <w:pStyle w:val="EFBD8AEE69E74C83A8C250CDA12D7D51"/>
          </w:pPr>
          <w:r w:rsidRPr="00E1576F">
            <w:rPr>
              <w:lang w:bidi="de-DE"/>
            </w:rPr>
            <w:t>50</w:t>
          </w:r>
        </w:p>
      </w:docPartBody>
    </w:docPart>
    <w:docPart>
      <w:docPartPr>
        <w:name w:val="E864A866EECF49569B576535F8E29B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E4F350-AB5C-48CE-A88D-DAD4A51C83F8}"/>
      </w:docPartPr>
      <w:docPartBody>
        <w:p w:rsidR="00F61183" w:rsidRDefault="00F61183" w:rsidP="00F61183">
          <w:pPr>
            <w:pStyle w:val="E864A866EECF49569B576535F8E29BFB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70B9D6F35B84DBBB550520B5C930D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6F2DF1-449A-4C99-957C-E2C1708558A4}"/>
      </w:docPartPr>
      <w:docPartBody>
        <w:p w:rsidR="00F61183" w:rsidRDefault="00F61183" w:rsidP="00F61183">
          <w:pPr>
            <w:pStyle w:val="D70B9D6F35B84DBBB550520B5C930D34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E894D01CFDA741DFBF01417E9BB8A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3E294-B560-4FFD-83B5-931FEAF9FF17}"/>
      </w:docPartPr>
      <w:docPartBody>
        <w:p w:rsidR="00F61183" w:rsidRDefault="00F61183" w:rsidP="00F61183">
          <w:pPr>
            <w:pStyle w:val="E894D01CFDA741DFBF01417E9BB8AF7A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E7D3C052DF5D4CCD823D084C093EEE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5395AB-0816-493E-A6E4-EDA7BC005DAB}"/>
      </w:docPartPr>
      <w:docPartBody>
        <w:p w:rsidR="00F61183" w:rsidRDefault="00F61183" w:rsidP="00F61183">
          <w:pPr>
            <w:pStyle w:val="E7D3C052DF5D4CCD823D084C093EEE14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312790503E5D44589C143BFD228495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580C0-7B8D-4237-A56A-44458D8EFCFD}"/>
      </w:docPartPr>
      <w:docPartBody>
        <w:p w:rsidR="00F61183" w:rsidRDefault="00F61183" w:rsidP="00F61183">
          <w:pPr>
            <w:pStyle w:val="312790503E5D44589C143BFD2284956E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2487C1A29D284DE3A9885FCD79CD7E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5F065-79E0-4372-8D56-B8E07DCCF446}"/>
      </w:docPartPr>
      <w:docPartBody>
        <w:p w:rsidR="00F61183" w:rsidRDefault="00F61183" w:rsidP="00F61183">
          <w:pPr>
            <w:pStyle w:val="2487C1A29D284DE3A9885FCD79CD7EC5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CA70EA903C7340A2B85286C988497B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37FD35-5767-4140-B801-9C0BFC48DAD9}"/>
      </w:docPartPr>
      <w:docPartBody>
        <w:p w:rsidR="00F61183" w:rsidRDefault="00F61183" w:rsidP="00F61183">
          <w:pPr>
            <w:pStyle w:val="CA70EA903C7340A2B85286C988497B3A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50C258DF06B74FA48C4D524FF1581F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AF710-6759-43AF-9604-5223F5F7B718}"/>
      </w:docPartPr>
      <w:docPartBody>
        <w:p w:rsidR="00F61183" w:rsidRDefault="00F61183" w:rsidP="00F61183">
          <w:pPr>
            <w:pStyle w:val="50C258DF06B74FA48C4D524FF1581F0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62E6235E67084CD1B729B6823621BB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375B34-766D-4020-BACA-B78970AB56BC}"/>
      </w:docPartPr>
      <w:docPartBody>
        <w:p w:rsidR="00F61183" w:rsidRDefault="00F61183" w:rsidP="00F61183">
          <w:pPr>
            <w:pStyle w:val="62E6235E67084CD1B729B6823621BB5B"/>
          </w:pPr>
          <w:r w:rsidRPr="00E1576F">
            <w:rPr>
              <w:lang w:bidi="de-DE"/>
            </w:rPr>
            <w:t>420.00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83"/>
    <w:rsid w:val="00C474FF"/>
    <w:rsid w:val="00F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1D6DE4751C4AFE9D2DEB9EFEAE4F72">
    <w:name w:val="DE1D6DE4751C4AFE9D2DEB9EFEAE4F72"/>
  </w:style>
  <w:style w:type="paragraph" w:customStyle="1" w:styleId="A36E5E4675B5468B967E9D6868559AD0">
    <w:name w:val="A36E5E4675B5468B967E9D6868559AD0"/>
  </w:style>
  <w:style w:type="paragraph" w:customStyle="1" w:styleId="14A12719EC4F4666A2935A0E98C5408D">
    <w:name w:val="14A12719EC4F4666A2935A0E98C5408D"/>
  </w:style>
  <w:style w:type="paragraph" w:customStyle="1" w:styleId="CB94D2E1B91147249882296D1645BD9E">
    <w:name w:val="CB94D2E1B91147249882296D1645BD9E"/>
  </w:style>
  <w:style w:type="paragraph" w:customStyle="1" w:styleId="3C4AC75543554B39847B47E26F73121B">
    <w:name w:val="3C4AC75543554B39847B47E26F73121B"/>
  </w:style>
  <w:style w:type="paragraph" w:customStyle="1" w:styleId="F3AEBE4BF447473DB0D0B944DE96F681">
    <w:name w:val="F3AEBE4BF447473DB0D0B944DE96F681"/>
  </w:style>
  <w:style w:type="paragraph" w:customStyle="1" w:styleId="4FD00780A3EA42839230D68E824F2450">
    <w:name w:val="4FD00780A3EA42839230D68E824F2450"/>
  </w:style>
  <w:style w:type="paragraph" w:customStyle="1" w:styleId="15AB51FF1CEA41E5BEF0309CA0E638DB">
    <w:name w:val="15AB51FF1CEA41E5BEF0309CA0E638DB"/>
  </w:style>
  <w:style w:type="paragraph" w:customStyle="1" w:styleId="97E60E030868409FB677C3AA01282D6C">
    <w:name w:val="97E60E030868409FB677C3AA01282D6C"/>
  </w:style>
  <w:style w:type="paragraph" w:customStyle="1" w:styleId="DE8F97C3BBCB4A8DB0FD840B08294B9B">
    <w:name w:val="DE8F97C3BBCB4A8DB0FD840B08294B9B"/>
  </w:style>
  <w:style w:type="paragraph" w:customStyle="1" w:styleId="F54DCE1B572E46AE93EF792754F85CA0">
    <w:name w:val="F54DCE1B572E46AE93EF792754F85CA0"/>
  </w:style>
  <w:style w:type="paragraph" w:customStyle="1" w:styleId="C82BD062A6F048EDB70DC9404626253A">
    <w:name w:val="C82BD062A6F048EDB70DC9404626253A"/>
  </w:style>
  <w:style w:type="paragraph" w:customStyle="1" w:styleId="F5900B80570348F3B410BCCC2333B55E">
    <w:name w:val="F5900B80570348F3B410BCCC2333B55E"/>
  </w:style>
  <w:style w:type="paragraph" w:customStyle="1" w:styleId="5D143B99061E40EAB736061A83926A46">
    <w:name w:val="5D143B99061E40EAB736061A83926A46"/>
  </w:style>
  <w:style w:type="paragraph" w:customStyle="1" w:styleId="0E3009BF13A24BCA938E5896B853688C">
    <w:name w:val="0E3009BF13A24BCA938E5896B853688C"/>
  </w:style>
  <w:style w:type="paragraph" w:customStyle="1" w:styleId="C6BFA74F591B4D38AEB4288DF1F9FAA8">
    <w:name w:val="C6BFA74F591B4D38AEB4288DF1F9FAA8"/>
  </w:style>
  <w:style w:type="paragraph" w:customStyle="1" w:styleId="23DBC20934774EE2B93899D55669C535">
    <w:name w:val="23DBC20934774EE2B93899D55669C535"/>
  </w:style>
  <w:style w:type="paragraph" w:customStyle="1" w:styleId="0B0A0B978F0B48F183A1284528F514FE">
    <w:name w:val="0B0A0B978F0B48F183A1284528F514FE"/>
  </w:style>
  <w:style w:type="paragraph" w:customStyle="1" w:styleId="78345C324A0B4C48AB4084620C8D2882">
    <w:name w:val="78345C324A0B4C48AB4084620C8D2882"/>
  </w:style>
  <w:style w:type="paragraph" w:customStyle="1" w:styleId="75B64733FD0943E68764E8C267B3DA3B">
    <w:name w:val="75B64733FD0943E68764E8C267B3DA3B"/>
  </w:style>
  <w:style w:type="paragraph" w:customStyle="1" w:styleId="CEE019E9268D4B499B58F40C96AF2030">
    <w:name w:val="CEE019E9268D4B499B58F40C96AF2030"/>
  </w:style>
  <w:style w:type="paragraph" w:customStyle="1" w:styleId="9238BA3686F34D29952CC32D201A8124">
    <w:name w:val="9238BA3686F34D29952CC32D201A8124"/>
  </w:style>
  <w:style w:type="paragraph" w:customStyle="1" w:styleId="522D6D04D25741608401C8C5C1B108E6">
    <w:name w:val="522D6D04D25741608401C8C5C1B108E6"/>
  </w:style>
  <w:style w:type="paragraph" w:customStyle="1" w:styleId="E107C71E5FD340B68B65F6637A17AA23">
    <w:name w:val="E107C71E5FD340B68B65F6637A17AA23"/>
  </w:style>
  <w:style w:type="paragraph" w:customStyle="1" w:styleId="E40C5EE932C240FA9DFC15F1AA6CCF1B">
    <w:name w:val="E40C5EE932C240FA9DFC15F1AA6CCF1B"/>
  </w:style>
  <w:style w:type="paragraph" w:customStyle="1" w:styleId="5CF6F067BDB744B6B6B2C9E1AA7AFE29">
    <w:name w:val="5CF6F067BDB744B6B6B2C9E1AA7AFE29"/>
  </w:style>
  <w:style w:type="paragraph" w:customStyle="1" w:styleId="3A379721A6144558A5305E5A4DA26589">
    <w:name w:val="3A379721A6144558A5305E5A4DA26589"/>
  </w:style>
  <w:style w:type="paragraph" w:customStyle="1" w:styleId="9D60E953DBBA442DB5129FBB0A82F5A7">
    <w:name w:val="9D60E953DBBA442DB5129FBB0A82F5A7"/>
  </w:style>
  <w:style w:type="paragraph" w:customStyle="1" w:styleId="E45D4462E2EE4AC987AFA84C63EEE52B">
    <w:name w:val="E45D4462E2EE4AC987AFA84C63EEE52B"/>
  </w:style>
  <w:style w:type="paragraph" w:customStyle="1" w:styleId="EFAEA5CD29F84CEE98F099E6CF63E2C1">
    <w:name w:val="EFAEA5CD29F84CEE98F099E6CF63E2C1"/>
  </w:style>
  <w:style w:type="paragraph" w:customStyle="1" w:styleId="9C43806D3B1B48268BFFF1BD1D772324">
    <w:name w:val="9C43806D3B1B48268BFFF1BD1D772324"/>
  </w:style>
  <w:style w:type="paragraph" w:customStyle="1" w:styleId="088D31FDAF1D485A80ECAC146A071645">
    <w:name w:val="088D31FDAF1D485A80ECAC146A071645"/>
  </w:style>
  <w:style w:type="paragraph" w:customStyle="1" w:styleId="20A6F5E6FEA448128D83130542503F4C">
    <w:name w:val="20A6F5E6FEA448128D83130542503F4C"/>
  </w:style>
  <w:style w:type="paragraph" w:customStyle="1" w:styleId="B17067E6FFC444A986E30D77E5729443">
    <w:name w:val="B17067E6FFC444A986E30D77E5729443"/>
  </w:style>
  <w:style w:type="paragraph" w:customStyle="1" w:styleId="0308B9BF9E774763AC3DCD7164575E8A">
    <w:name w:val="0308B9BF9E774763AC3DCD7164575E8A"/>
  </w:style>
  <w:style w:type="paragraph" w:customStyle="1" w:styleId="8F33853BB08D4ED584F2D18153EFACF7">
    <w:name w:val="8F33853BB08D4ED584F2D18153EFACF7"/>
  </w:style>
  <w:style w:type="paragraph" w:customStyle="1" w:styleId="B055FA4078174BC7A415A73F903AC516">
    <w:name w:val="B055FA4078174BC7A415A73F903AC516"/>
  </w:style>
  <w:style w:type="paragraph" w:customStyle="1" w:styleId="1E4DF28274454E55833DA7358CD5787E">
    <w:name w:val="1E4DF28274454E55833DA7358CD5787E"/>
  </w:style>
  <w:style w:type="paragraph" w:customStyle="1" w:styleId="1AB7D8D4030944F6976D9BF7B64D17F9">
    <w:name w:val="1AB7D8D4030944F6976D9BF7B64D17F9"/>
  </w:style>
  <w:style w:type="paragraph" w:customStyle="1" w:styleId="B580BEC4C54F4457B0BBF99E5CC63450">
    <w:name w:val="B580BEC4C54F4457B0BBF99E5CC63450"/>
  </w:style>
  <w:style w:type="paragraph" w:customStyle="1" w:styleId="1D58C5E57CA4471385CF8BE477A9C448">
    <w:name w:val="1D58C5E57CA4471385CF8BE477A9C448"/>
  </w:style>
  <w:style w:type="paragraph" w:customStyle="1" w:styleId="0F1214F782EA4A9DABA5D72E0BEBCC20">
    <w:name w:val="0F1214F782EA4A9DABA5D72E0BEBCC20"/>
  </w:style>
  <w:style w:type="paragraph" w:customStyle="1" w:styleId="94954B78EAFC43348A99B080159083AC">
    <w:name w:val="94954B78EAFC43348A99B080159083AC"/>
  </w:style>
  <w:style w:type="paragraph" w:customStyle="1" w:styleId="A80C554EB57049C7954F69DBF92F5CF4">
    <w:name w:val="A80C554EB57049C7954F69DBF92F5CF4"/>
  </w:style>
  <w:style w:type="paragraph" w:customStyle="1" w:styleId="BBC9C27D2F8941E1BA8C9F1F2B0B4258">
    <w:name w:val="BBC9C27D2F8941E1BA8C9F1F2B0B4258"/>
  </w:style>
  <w:style w:type="paragraph" w:customStyle="1" w:styleId="E6AFE1E22D874C2998DB9C4A89E650FC">
    <w:name w:val="E6AFE1E22D874C2998DB9C4A89E650FC"/>
  </w:style>
  <w:style w:type="paragraph" w:customStyle="1" w:styleId="EE3155D75C6041359243B28A3A065123">
    <w:name w:val="EE3155D75C6041359243B28A3A065123"/>
  </w:style>
  <w:style w:type="paragraph" w:customStyle="1" w:styleId="E772FA90A4D54881B37CF8BD2389C430">
    <w:name w:val="E772FA90A4D54881B37CF8BD2389C430"/>
  </w:style>
  <w:style w:type="paragraph" w:customStyle="1" w:styleId="D5AF5E7EC7764BA982DC335A0AF6CDB4">
    <w:name w:val="D5AF5E7EC7764BA982DC335A0AF6CDB4"/>
  </w:style>
  <w:style w:type="paragraph" w:customStyle="1" w:styleId="7E9400D48CCD4B0B85B6881B866C9BB6">
    <w:name w:val="7E9400D48CCD4B0B85B6881B866C9BB6"/>
    <w:rsid w:val="00F61183"/>
  </w:style>
  <w:style w:type="paragraph" w:customStyle="1" w:styleId="BE1A07D9380B48528934EB801B006C21">
    <w:name w:val="BE1A07D9380B48528934EB801B006C21"/>
    <w:rsid w:val="00F61183"/>
  </w:style>
  <w:style w:type="paragraph" w:customStyle="1" w:styleId="37FB71E005704655B65B08C1A664A4E6">
    <w:name w:val="37FB71E005704655B65B08C1A664A4E6"/>
    <w:rsid w:val="00F61183"/>
  </w:style>
  <w:style w:type="paragraph" w:customStyle="1" w:styleId="7AE6C3D685F04BD78AEB51DA836EB688">
    <w:name w:val="7AE6C3D685F04BD78AEB51DA836EB688"/>
    <w:rsid w:val="00F61183"/>
  </w:style>
  <w:style w:type="paragraph" w:customStyle="1" w:styleId="E7737B2462AC426CA082B261004FF4EB">
    <w:name w:val="E7737B2462AC426CA082B261004FF4EB"/>
    <w:rsid w:val="00F61183"/>
  </w:style>
  <w:style w:type="paragraph" w:customStyle="1" w:styleId="1E74E33AF4C34431962D69E256632723">
    <w:name w:val="1E74E33AF4C34431962D69E256632723"/>
    <w:rsid w:val="00F61183"/>
  </w:style>
  <w:style w:type="paragraph" w:customStyle="1" w:styleId="98231573EBEE4BABB240B79F4CD211BF">
    <w:name w:val="98231573EBEE4BABB240B79F4CD211BF"/>
    <w:rsid w:val="00F61183"/>
  </w:style>
  <w:style w:type="paragraph" w:customStyle="1" w:styleId="70717DB40B0648CC853272CC2E029E46">
    <w:name w:val="70717DB40B0648CC853272CC2E029E46"/>
    <w:rsid w:val="00F61183"/>
  </w:style>
  <w:style w:type="paragraph" w:customStyle="1" w:styleId="031F729EC3E946A3A3C0E6F0ADD595B4">
    <w:name w:val="031F729EC3E946A3A3C0E6F0ADD595B4"/>
    <w:rsid w:val="00F61183"/>
  </w:style>
  <w:style w:type="paragraph" w:customStyle="1" w:styleId="44281E325DBA40539D2B72F005F8A4FB">
    <w:name w:val="44281E325DBA40539D2B72F005F8A4FB"/>
    <w:rsid w:val="00F61183"/>
  </w:style>
  <w:style w:type="paragraph" w:customStyle="1" w:styleId="EBCAB7924D064D15BAE6C22D4F0BA050">
    <w:name w:val="EBCAB7924D064D15BAE6C22D4F0BA050"/>
    <w:rsid w:val="00F61183"/>
  </w:style>
  <w:style w:type="paragraph" w:customStyle="1" w:styleId="61689B998218487EB7BD6355B210CB30">
    <w:name w:val="61689B998218487EB7BD6355B210CB30"/>
    <w:rsid w:val="00F61183"/>
  </w:style>
  <w:style w:type="paragraph" w:customStyle="1" w:styleId="50D773D02E5946BA9323742AD6D44564">
    <w:name w:val="50D773D02E5946BA9323742AD6D44564"/>
    <w:rsid w:val="00F61183"/>
  </w:style>
  <w:style w:type="paragraph" w:customStyle="1" w:styleId="EB9B3FEA010B41C7AAD910E95835C704">
    <w:name w:val="EB9B3FEA010B41C7AAD910E95835C704"/>
    <w:rsid w:val="00F61183"/>
  </w:style>
  <w:style w:type="paragraph" w:customStyle="1" w:styleId="2F9B6B93C9134087996514B7CA562D26">
    <w:name w:val="2F9B6B93C9134087996514B7CA562D26"/>
    <w:rsid w:val="00F61183"/>
  </w:style>
  <w:style w:type="paragraph" w:customStyle="1" w:styleId="4F68479372134411A5657FDDFF27EB2B">
    <w:name w:val="4F68479372134411A5657FDDFF27EB2B"/>
    <w:rsid w:val="00F61183"/>
  </w:style>
  <w:style w:type="paragraph" w:customStyle="1" w:styleId="4D94F9E3BD8949CC87AC3B3B8C99DF37">
    <w:name w:val="4D94F9E3BD8949CC87AC3B3B8C99DF37"/>
    <w:rsid w:val="00F61183"/>
  </w:style>
  <w:style w:type="paragraph" w:customStyle="1" w:styleId="E7C90DEE009D4E99AF14D8E324FAD43F">
    <w:name w:val="E7C90DEE009D4E99AF14D8E324FAD43F"/>
    <w:rsid w:val="00F61183"/>
  </w:style>
  <w:style w:type="paragraph" w:customStyle="1" w:styleId="AA6EC6D8DC7C43D18F4A2C92AA46D333">
    <w:name w:val="AA6EC6D8DC7C43D18F4A2C92AA46D333"/>
    <w:rsid w:val="00F61183"/>
  </w:style>
  <w:style w:type="paragraph" w:customStyle="1" w:styleId="276E45ECC4654AEC839B16C6BF86F187">
    <w:name w:val="276E45ECC4654AEC839B16C6BF86F187"/>
    <w:rsid w:val="00F61183"/>
  </w:style>
  <w:style w:type="paragraph" w:customStyle="1" w:styleId="F439D22900DC440F879CFE9E41DF9D31">
    <w:name w:val="F439D22900DC440F879CFE9E41DF9D31"/>
    <w:rsid w:val="00F61183"/>
  </w:style>
  <w:style w:type="paragraph" w:customStyle="1" w:styleId="9812E6EC5B504991ACC4D3C5C21AA8F1">
    <w:name w:val="9812E6EC5B504991ACC4D3C5C21AA8F1"/>
    <w:rsid w:val="00F61183"/>
  </w:style>
  <w:style w:type="paragraph" w:customStyle="1" w:styleId="8417D4D3F56A4E75B087AB1E4AD7299A">
    <w:name w:val="8417D4D3F56A4E75B087AB1E4AD7299A"/>
    <w:rsid w:val="00F61183"/>
  </w:style>
  <w:style w:type="paragraph" w:customStyle="1" w:styleId="8731FAE517284B2680B1A12241B00E63">
    <w:name w:val="8731FAE517284B2680B1A12241B00E63"/>
    <w:rsid w:val="00F61183"/>
  </w:style>
  <w:style w:type="paragraph" w:customStyle="1" w:styleId="98F8D12EFB8C4B26887A3DA7030DC1E9">
    <w:name w:val="98F8D12EFB8C4B26887A3DA7030DC1E9"/>
    <w:rsid w:val="00F61183"/>
  </w:style>
  <w:style w:type="paragraph" w:customStyle="1" w:styleId="92742FFAC2E246F8B4A8D98BF5608598">
    <w:name w:val="92742FFAC2E246F8B4A8D98BF5608598"/>
    <w:rsid w:val="00F61183"/>
  </w:style>
  <w:style w:type="paragraph" w:customStyle="1" w:styleId="EFBD8AEE69E74C83A8C250CDA12D7D51">
    <w:name w:val="EFBD8AEE69E74C83A8C250CDA12D7D51"/>
    <w:rsid w:val="00F61183"/>
  </w:style>
  <w:style w:type="paragraph" w:customStyle="1" w:styleId="E864A866EECF49569B576535F8E29BFB">
    <w:name w:val="E864A866EECF49569B576535F8E29BFB"/>
    <w:rsid w:val="00F61183"/>
  </w:style>
  <w:style w:type="paragraph" w:customStyle="1" w:styleId="D70B9D6F35B84DBBB550520B5C930D34">
    <w:name w:val="D70B9D6F35B84DBBB550520B5C930D34"/>
    <w:rsid w:val="00F61183"/>
  </w:style>
  <w:style w:type="paragraph" w:customStyle="1" w:styleId="E894D01CFDA741DFBF01417E9BB8AF7A">
    <w:name w:val="E894D01CFDA741DFBF01417E9BB8AF7A"/>
    <w:rsid w:val="00F61183"/>
  </w:style>
  <w:style w:type="paragraph" w:customStyle="1" w:styleId="4ABFAAEB00D94BF9A5A4AA5DCEA4AD57">
    <w:name w:val="4ABFAAEB00D94BF9A5A4AA5DCEA4AD57"/>
    <w:rsid w:val="00F61183"/>
  </w:style>
  <w:style w:type="paragraph" w:customStyle="1" w:styleId="743FC0081F5449FF932ADC2804DDA666">
    <w:name w:val="743FC0081F5449FF932ADC2804DDA666"/>
    <w:rsid w:val="00F61183"/>
  </w:style>
  <w:style w:type="paragraph" w:customStyle="1" w:styleId="8A54FE9938A541AC9EE9C5D3F677F82C">
    <w:name w:val="8A54FE9938A541AC9EE9C5D3F677F82C"/>
    <w:rsid w:val="00F61183"/>
  </w:style>
  <w:style w:type="paragraph" w:customStyle="1" w:styleId="9204FCFAB63149A8B1DDD1317C006DED">
    <w:name w:val="9204FCFAB63149A8B1DDD1317C006DED"/>
    <w:rsid w:val="00F61183"/>
  </w:style>
  <w:style w:type="paragraph" w:customStyle="1" w:styleId="3A36F63088704C22AFA3D191FEB9ED19">
    <w:name w:val="3A36F63088704C22AFA3D191FEB9ED19"/>
    <w:rsid w:val="00F61183"/>
  </w:style>
  <w:style w:type="paragraph" w:customStyle="1" w:styleId="18EEE99D508C49918034F2BDC3760FBC">
    <w:name w:val="18EEE99D508C49918034F2BDC3760FBC"/>
    <w:rsid w:val="00F61183"/>
  </w:style>
  <w:style w:type="paragraph" w:customStyle="1" w:styleId="74D5D07268994A2ABD5EA61A36DB1134">
    <w:name w:val="74D5D07268994A2ABD5EA61A36DB1134"/>
    <w:rsid w:val="00F61183"/>
  </w:style>
  <w:style w:type="paragraph" w:customStyle="1" w:styleId="760DAB574D58498FB18C200800FB66EF">
    <w:name w:val="760DAB574D58498FB18C200800FB66EF"/>
    <w:rsid w:val="00F61183"/>
  </w:style>
  <w:style w:type="paragraph" w:customStyle="1" w:styleId="276393BC0DCA4FA7A1B0BC8CF88478D9">
    <w:name w:val="276393BC0DCA4FA7A1B0BC8CF88478D9"/>
    <w:rsid w:val="00F61183"/>
  </w:style>
  <w:style w:type="paragraph" w:customStyle="1" w:styleId="86F83AA99328488BB288A43A84E5A3F9">
    <w:name w:val="86F83AA99328488BB288A43A84E5A3F9"/>
    <w:rsid w:val="00F61183"/>
  </w:style>
  <w:style w:type="paragraph" w:customStyle="1" w:styleId="1DE585CDD1E34B30A8DAF21DB72CB54D">
    <w:name w:val="1DE585CDD1E34B30A8DAF21DB72CB54D"/>
    <w:rsid w:val="00F61183"/>
  </w:style>
  <w:style w:type="paragraph" w:customStyle="1" w:styleId="36B46937079F44CC967A053A741351D2">
    <w:name w:val="36B46937079F44CC967A053A741351D2"/>
    <w:rsid w:val="00F61183"/>
  </w:style>
  <w:style w:type="paragraph" w:customStyle="1" w:styleId="6C1A22D334C44051989177DDC8D94F66">
    <w:name w:val="6C1A22D334C44051989177DDC8D94F66"/>
    <w:rsid w:val="00F61183"/>
  </w:style>
  <w:style w:type="paragraph" w:customStyle="1" w:styleId="B754BC508E134869BE2D574FBD0A4E94">
    <w:name w:val="B754BC508E134869BE2D574FBD0A4E94"/>
    <w:rsid w:val="00F61183"/>
  </w:style>
  <w:style w:type="paragraph" w:customStyle="1" w:styleId="F971808C14E34FF2AF15142C7ECAB6BF">
    <w:name w:val="F971808C14E34FF2AF15142C7ECAB6BF"/>
    <w:rsid w:val="00F61183"/>
  </w:style>
  <w:style w:type="paragraph" w:customStyle="1" w:styleId="3FB72B2FA131435DA106554979416793">
    <w:name w:val="3FB72B2FA131435DA106554979416793"/>
    <w:rsid w:val="00F61183"/>
  </w:style>
  <w:style w:type="paragraph" w:customStyle="1" w:styleId="9F8E0B2E218248D895A40DD3443635B9">
    <w:name w:val="9F8E0B2E218248D895A40DD3443635B9"/>
    <w:rsid w:val="00F61183"/>
  </w:style>
  <w:style w:type="paragraph" w:customStyle="1" w:styleId="AA5A37B7C1B7404A90A2E62F63322D9A">
    <w:name w:val="AA5A37B7C1B7404A90A2E62F63322D9A"/>
    <w:rsid w:val="00F61183"/>
  </w:style>
  <w:style w:type="paragraph" w:customStyle="1" w:styleId="E76C7309AFAA4885B6DCA49F812FBB1B">
    <w:name w:val="E76C7309AFAA4885B6DCA49F812FBB1B"/>
    <w:rsid w:val="00F61183"/>
  </w:style>
  <w:style w:type="paragraph" w:customStyle="1" w:styleId="29688043DFAF42908715FBFDABFD844D">
    <w:name w:val="29688043DFAF42908715FBFDABFD844D"/>
    <w:rsid w:val="00F61183"/>
  </w:style>
  <w:style w:type="paragraph" w:customStyle="1" w:styleId="2F944FA2CAB34B419226BDB316A320A0">
    <w:name w:val="2F944FA2CAB34B419226BDB316A320A0"/>
    <w:rsid w:val="00F61183"/>
  </w:style>
  <w:style w:type="paragraph" w:customStyle="1" w:styleId="C1A21336F8B34CC2976AEF0C8F64B7EE">
    <w:name w:val="C1A21336F8B34CC2976AEF0C8F64B7EE"/>
    <w:rsid w:val="00F61183"/>
  </w:style>
  <w:style w:type="paragraph" w:customStyle="1" w:styleId="E6CB4DB420034C98BC8E1C7E95DF4DB5">
    <w:name w:val="E6CB4DB420034C98BC8E1C7E95DF4DB5"/>
    <w:rsid w:val="00F61183"/>
  </w:style>
  <w:style w:type="paragraph" w:customStyle="1" w:styleId="09C066BFAEB342A8AC52109F15F47464">
    <w:name w:val="09C066BFAEB342A8AC52109F15F47464"/>
    <w:rsid w:val="00F61183"/>
  </w:style>
  <w:style w:type="paragraph" w:customStyle="1" w:styleId="54E57D5F089B4ED69EDE6ACBCCA9ED7E">
    <w:name w:val="54E57D5F089B4ED69EDE6ACBCCA9ED7E"/>
    <w:rsid w:val="00F61183"/>
  </w:style>
  <w:style w:type="paragraph" w:customStyle="1" w:styleId="4BCBBACB5C5046649637C08490159314">
    <w:name w:val="4BCBBACB5C5046649637C08490159314"/>
    <w:rsid w:val="00F61183"/>
  </w:style>
  <w:style w:type="paragraph" w:customStyle="1" w:styleId="791FF83B3C4A442DB3A570A321447F51">
    <w:name w:val="791FF83B3C4A442DB3A570A321447F51"/>
    <w:rsid w:val="00F61183"/>
  </w:style>
  <w:style w:type="paragraph" w:customStyle="1" w:styleId="F6B714AD4E904941A1563896060590DA">
    <w:name w:val="F6B714AD4E904941A1563896060590DA"/>
    <w:rsid w:val="00F61183"/>
  </w:style>
  <w:style w:type="paragraph" w:customStyle="1" w:styleId="DEE8FFDD57254880958EE07B6EAE69FE">
    <w:name w:val="DEE8FFDD57254880958EE07B6EAE69FE"/>
    <w:rsid w:val="00F61183"/>
  </w:style>
  <w:style w:type="paragraph" w:customStyle="1" w:styleId="9E4652E7ACEB48CDA854619ECFEE1CB5">
    <w:name w:val="9E4652E7ACEB48CDA854619ECFEE1CB5"/>
    <w:rsid w:val="00F61183"/>
  </w:style>
  <w:style w:type="paragraph" w:customStyle="1" w:styleId="C9CFE5B5E88948FFB7FF8D4B9462C217">
    <w:name w:val="C9CFE5B5E88948FFB7FF8D4B9462C217"/>
    <w:rsid w:val="00F61183"/>
  </w:style>
  <w:style w:type="paragraph" w:customStyle="1" w:styleId="EA9C94E7B5894163844ECE6F51A5FCFA">
    <w:name w:val="EA9C94E7B5894163844ECE6F51A5FCFA"/>
    <w:rsid w:val="00F61183"/>
  </w:style>
  <w:style w:type="paragraph" w:customStyle="1" w:styleId="B0964EF2276D4C7FA4CA3D6245788CC7">
    <w:name w:val="B0964EF2276D4C7FA4CA3D6245788CC7"/>
    <w:rsid w:val="00F61183"/>
  </w:style>
  <w:style w:type="paragraph" w:customStyle="1" w:styleId="5987F5D37D4D40A08BBEFD212E619636">
    <w:name w:val="5987F5D37D4D40A08BBEFD212E619636"/>
    <w:rsid w:val="00F61183"/>
  </w:style>
  <w:style w:type="paragraph" w:customStyle="1" w:styleId="90435ADD3EEA45A1B77020BB0115BC18">
    <w:name w:val="90435ADD3EEA45A1B77020BB0115BC18"/>
    <w:rsid w:val="00F61183"/>
  </w:style>
  <w:style w:type="paragraph" w:customStyle="1" w:styleId="F5D945657F824DE48F16798EA203D95B">
    <w:name w:val="F5D945657F824DE48F16798EA203D95B"/>
    <w:rsid w:val="00F61183"/>
  </w:style>
  <w:style w:type="paragraph" w:customStyle="1" w:styleId="A6E66E08EF4540648FC906D5F41EF4C7">
    <w:name w:val="A6E66E08EF4540648FC906D5F41EF4C7"/>
    <w:rsid w:val="00F61183"/>
  </w:style>
  <w:style w:type="paragraph" w:customStyle="1" w:styleId="E6A85E99834F4BA8AB598A98D9FFD577">
    <w:name w:val="E6A85E99834F4BA8AB598A98D9FFD577"/>
    <w:rsid w:val="00F61183"/>
  </w:style>
  <w:style w:type="paragraph" w:customStyle="1" w:styleId="F48C969719854214A0EC45C767410265">
    <w:name w:val="F48C969719854214A0EC45C767410265"/>
    <w:rsid w:val="00F61183"/>
  </w:style>
  <w:style w:type="paragraph" w:customStyle="1" w:styleId="56CB31840C914CC3AD19FA72C2C2039A">
    <w:name w:val="56CB31840C914CC3AD19FA72C2C2039A"/>
    <w:rsid w:val="00F61183"/>
  </w:style>
  <w:style w:type="paragraph" w:customStyle="1" w:styleId="5CD7ECC00B8C4D17AC0BB011E94DBC13">
    <w:name w:val="5CD7ECC00B8C4D17AC0BB011E94DBC13"/>
    <w:rsid w:val="00F61183"/>
  </w:style>
  <w:style w:type="paragraph" w:customStyle="1" w:styleId="B68F9F78BC7E42F5B0E78C20FFC4D6DA">
    <w:name w:val="B68F9F78BC7E42F5B0E78C20FFC4D6DA"/>
    <w:rsid w:val="00F61183"/>
  </w:style>
  <w:style w:type="paragraph" w:customStyle="1" w:styleId="E7D3C052DF5D4CCD823D084C093EEE14">
    <w:name w:val="E7D3C052DF5D4CCD823D084C093EEE14"/>
    <w:rsid w:val="00F61183"/>
  </w:style>
  <w:style w:type="paragraph" w:customStyle="1" w:styleId="312790503E5D44589C143BFD2284956E">
    <w:name w:val="312790503E5D44589C143BFD2284956E"/>
    <w:rsid w:val="00F61183"/>
  </w:style>
  <w:style w:type="paragraph" w:customStyle="1" w:styleId="2487C1A29D284DE3A9885FCD79CD7EC5">
    <w:name w:val="2487C1A29D284DE3A9885FCD79CD7EC5"/>
    <w:rsid w:val="00F61183"/>
  </w:style>
  <w:style w:type="paragraph" w:customStyle="1" w:styleId="CA70EA903C7340A2B85286C988497B3A">
    <w:name w:val="CA70EA903C7340A2B85286C988497B3A"/>
    <w:rsid w:val="00F61183"/>
  </w:style>
  <w:style w:type="paragraph" w:customStyle="1" w:styleId="50C258DF06B74FA48C4D524FF1581F01">
    <w:name w:val="50C258DF06B74FA48C4D524FF1581F01"/>
    <w:rsid w:val="00F61183"/>
  </w:style>
  <w:style w:type="paragraph" w:customStyle="1" w:styleId="62E6235E67084CD1B729B6823621BB5B">
    <w:name w:val="62E6235E67084CD1B729B6823621BB5B"/>
    <w:rsid w:val="00F6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93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NB</dc:creator>
  <cp:keywords/>
  <cp:lastModifiedBy>Markus Seitz</cp:lastModifiedBy>
  <cp:revision>1</cp:revision>
  <dcterms:created xsi:type="dcterms:W3CDTF">2024-09-16T15:30:00Z</dcterms:created>
  <dcterms:modified xsi:type="dcterms:W3CDTF">2024-09-16T16:42:00Z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